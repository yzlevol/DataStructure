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1AB3571E" w14:textId="77777777" w:rsidR="0093338F" w:rsidRPr="0093338F" w:rsidRDefault="0093338F" w:rsidP="0093338F">
      <w:pPr>
        <w:pStyle w:val="aff8"/>
        <w:ind w:firstLineChars="308" w:firstLine="2218"/>
        <w:jc w:val="both"/>
        <w:rPr>
          <w:rFonts w:ascii="华文新魏" w:eastAsia="华文新魏"/>
          <w:sz w:val="72"/>
          <w:szCs w:val="72"/>
          <w:lang w:eastAsia="zh-CN"/>
        </w:rPr>
      </w:pPr>
      <w:r w:rsidRPr="0093338F">
        <w:rPr>
          <w:rFonts w:ascii="华文新魏" w:eastAsia="华文新魏" w:hint="eastAsia"/>
          <w:sz w:val="72"/>
          <w:szCs w:val="72"/>
          <w:lang w:eastAsia="zh-CN"/>
        </w:rPr>
        <w:t>考试报名系统</w:t>
      </w:r>
    </w:p>
    <w:p w14:paraId="6AFD0E07" w14:textId="77777777" w:rsidR="009035C9" w:rsidRPr="0093338F" w:rsidRDefault="009035C9" w:rsidP="009035C9">
      <w:pPr>
        <w:pStyle w:val="aff5"/>
        <w:jc w:val="right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09F29A5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497A4B14" w14:textId="2F26CA58" w:rsidR="009C41CC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2218342" w:history="1">
        <w:r w:rsidR="009C41CC" w:rsidRPr="00BC2FD3">
          <w:rPr>
            <w:rStyle w:val="aff1"/>
            <w:noProof/>
          </w:rPr>
          <w:t xml:space="preserve">1  </w:t>
        </w:r>
        <w:r w:rsidR="009C41CC" w:rsidRPr="00BC2FD3">
          <w:rPr>
            <w:rStyle w:val="aff1"/>
            <w:noProof/>
          </w:rPr>
          <w:t>分析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_Toc22218342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</w:t>
        </w:r>
        <w:r w:rsidR="009C41CC">
          <w:rPr>
            <w:noProof/>
            <w:webHidden/>
          </w:rPr>
          <w:fldChar w:fldCharType="end"/>
        </w:r>
      </w:hyperlink>
    </w:p>
    <w:p w14:paraId="739F12DB" w14:textId="3749A3AC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43" w:history="1">
        <w:r w:rsidR="009C41CC" w:rsidRPr="00BC2FD3">
          <w:rPr>
            <w:rStyle w:val="aff1"/>
            <w:noProof/>
          </w:rPr>
          <w:t xml:space="preserve">1.1 </w:t>
        </w:r>
        <w:r w:rsidR="009C41CC" w:rsidRPr="00BC2FD3">
          <w:rPr>
            <w:rStyle w:val="aff1"/>
            <w:noProof/>
          </w:rPr>
          <w:t>背景分析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_Toc22218343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</w:t>
        </w:r>
        <w:r w:rsidR="009C41CC">
          <w:rPr>
            <w:noProof/>
            <w:webHidden/>
          </w:rPr>
          <w:fldChar w:fldCharType="end"/>
        </w:r>
      </w:hyperlink>
    </w:p>
    <w:p w14:paraId="38A35E89" w14:textId="03D386B0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44" w:history="1">
        <w:r w:rsidR="009C41CC" w:rsidRPr="00BC2FD3">
          <w:rPr>
            <w:rStyle w:val="aff1"/>
            <w:noProof/>
          </w:rPr>
          <w:t xml:space="preserve">1.2 </w:t>
        </w:r>
        <w:r w:rsidR="009C41CC" w:rsidRPr="00BC2FD3">
          <w:rPr>
            <w:rStyle w:val="aff1"/>
            <w:noProof/>
          </w:rPr>
          <w:t>功能分析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_Toc22218344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</w:t>
        </w:r>
        <w:r w:rsidR="009C41CC">
          <w:rPr>
            <w:noProof/>
            <w:webHidden/>
          </w:rPr>
          <w:fldChar w:fldCharType="end"/>
        </w:r>
      </w:hyperlink>
    </w:p>
    <w:p w14:paraId="6E6E74B9" w14:textId="576397F5" w:rsidR="009C41CC" w:rsidRDefault="00FF6F8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2218345" w:history="1">
        <w:r w:rsidR="009C41CC" w:rsidRPr="00BC2FD3">
          <w:rPr>
            <w:rStyle w:val="aff1"/>
            <w:noProof/>
          </w:rPr>
          <w:t xml:space="preserve">2 </w:t>
        </w:r>
        <w:r w:rsidR="009C41CC" w:rsidRPr="00BC2FD3">
          <w:rPr>
            <w:rStyle w:val="aff1"/>
            <w:noProof/>
          </w:rPr>
          <w:t>设计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_Toc22218345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2</w:t>
        </w:r>
        <w:r w:rsidR="009C41CC">
          <w:rPr>
            <w:noProof/>
            <w:webHidden/>
          </w:rPr>
          <w:fldChar w:fldCharType="end"/>
        </w:r>
      </w:hyperlink>
    </w:p>
    <w:p w14:paraId="1E80DDF0" w14:textId="288AB8EF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46" w:history="1">
        <w:r w:rsidR="009C41CC" w:rsidRPr="00BC2FD3">
          <w:rPr>
            <w:rStyle w:val="aff1"/>
            <w:noProof/>
          </w:rPr>
          <w:t xml:space="preserve">2.1 </w:t>
        </w:r>
        <w:r w:rsidR="009C41CC" w:rsidRPr="00BC2FD3">
          <w:rPr>
            <w:rStyle w:val="aff1"/>
            <w:noProof/>
          </w:rPr>
          <w:t>存储结构设计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_Toc22218346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2</w:t>
        </w:r>
        <w:r w:rsidR="009C41CC">
          <w:rPr>
            <w:noProof/>
            <w:webHidden/>
          </w:rPr>
          <w:fldChar w:fldCharType="end"/>
        </w:r>
      </w:hyperlink>
    </w:p>
    <w:p w14:paraId="50CEF60F" w14:textId="5728B672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47" w:history="1">
        <w:r w:rsidR="009C41CC" w:rsidRPr="00BC2FD3">
          <w:rPr>
            <w:rStyle w:val="aff1"/>
            <w:noProof/>
          </w:rPr>
          <w:t>2.2 Student</w:t>
        </w:r>
        <w:r w:rsidR="009C41CC" w:rsidRPr="00BC2FD3">
          <w:rPr>
            <w:rStyle w:val="aff1"/>
            <w:noProof/>
          </w:rPr>
          <w:t>类结构设计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_Toc22218347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2</w:t>
        </w:r>
        <w:r w:rsidR="009C41CC">
          <w:rPr>
            <w:noProof/>
            <w:webHidden/>
          </w:rPr>
          <w:fldChar w:fldCharType="end"/>
        </w:r>
      </w:hyperlink>
    </w:p>
    <w:p w14:paraId="2EC28E4B" w14:textId="63D5580A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48" w:history="1">
        <w:r w:rsidR="009C41CC" w:rsidRPr="00BC2FD3">
          <w:rPr>
            <w:rStyle w:val="aff1"/>
            <w:noProof/>
          </w:rPr>
          <w:t xml:space="preserve">2.3 </w:t>
        </w:r>
        <w:r w:rsidR="009C41CC" w:rsidRPr="00BC2FD3">
          <w:rPr>
            <w:rStyle w:val="aff1"/>
            <w:noProof/>
          </w:rPr>
          <w:t>主程序设计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_Toc22218348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2</w:t>
        </w:r>
        <w:r w:rsidR="009C41CC">
          <w:rPr>
            <w:noProof/>
            <w:webHidden/>
          </w:rPr>
          <w:fldChar w:fldCharType="end"/>
        </w:r>
      </w:hyperlink>
    </w:p>
    <w:p w14:paraId="78D99BD9" w14:textId="4E074637" w:rsidR="009C41CC" w:rsidRDefault="00FF6F8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2218349" w:history="1">
        <w:r w:rsidR="009C41CC" w:rsidRPr="00BC2FD3">
          <w:rPr>
            <w:rStyle w:val="aff1"/>
            <w:noProof/>
          </w:rPr>
          <w:t xml:space="preserve">3 </w:t>
        </w:r>
        <w:r w:rsidR="009C41CC" w:rsidRPr="00BC2FD3">
          <w:rPr>
            <w:rStyle w:val="aff1"/>
            <w:noProof/>
          </w:rPr>
          <w:t>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_Toc22218349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3</w:t>
        </w:r>
        <w:r w:rsidR="009C41CC">
          <w:rPr>
            <w:noProof/>
            <w:webHidden/>
          </w:rPr>
          <w:fldChar w:fldCharType="end"/>
        </w:r>
      </w:hyperlink>
    </w:p>
    <w:p w14:paraId="4F3CD469" w14:textId="5C837F0E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0" w:history="1">
        <w:r w:rsidR="009C41CC" w:rsidRPr="00BC2FD3">
          <w:rPr>
            <w:rStyle w:val="aff1"/>
            <w:noProof/>
          </w:rPr>
          <w:t xml:space="preserve">3.1 </w:t>
        </w:r>
        <w:r w:rsidR="009C41CC" w:rsidRPr="00BC2FD3">
          <w:rPr>
            <w:rStyle w:val="aff1"/>
            <w:noProof/>
          </w:rPr>
          <w:t>插入功能的实现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_Toc22218350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3</w:t>
        </w:r>
        <w:r w:rsidR="009C41CC">
          <w:rPr>
            <w:noProof/>
            <w:webHidden/>
          </w:rPr>
          <w:fldChar w:fldCharType="end"/>
        </w:r>
      </w:hyperlink>
    </w:p>
    <w:p w14:paraId="6BAD8E4B" w14:textId="72905100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1" w:history="1">
        <w:r w:rsidR="009C41CC" w:rsidRPr="00BC2FD3">
          <w:rPr>
            <w:rStyle w:val="aff1"/>
            <w:noProof/>
          </w:rPr>
          <w:t xml:space="preserve">3.1.1 </w:t>
        </w:r>
        <w:r w:rsidR="009C41CC" w:rsidRPr="00BC2FD3">
          <w:rPr>
            <w:rStyle w:val="aff1"/>
            <w:noProof/>
          </w:rPr>
          <w:t>表头插入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_Toc22218351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3</w:t>
        </w:r>
        <w:r w:rsidR="009C41CC">
          <w:rPr>
            <w:noProof/>
            <w:webHidden/>
          </w:rPr>
          <w:fldChar w:fldCharType="end"/>
        </w:r>
      </w:hyperlink>
    </w:p>
    <w:p w14:paraId="7C38BE64" w14:textId="29A95C1F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2" w:history="1">
        <w:r w:rsidR="009C41CC" w:rsidRPr="00BC2FD3">
          <w:rPr>
            <w:rStyle w:val="aff1"/>
            <w:noProof/>
          </w:rPr>
          <w:t xml:space="preserve">3.1.2 </w:t>
        </w:r>
        <w:r w:rsidR="009C41CC" w:rsidRPr="00BC2FD3">
          <w:rPr>
            <w:rStyle w:val="aff1"/>
            <w:noProof/>
          </w:rPr>
          <w:t>任意位置插入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_Toc22218352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3</w:t>
        </w:r>
        <w:r w:rsidR="009C41CC">
          <w:rPr>
            <w:noProof/>
            <w:webHidden/>
          </w:rPr>
          <w:fldChar w:fldCharType="end"/>
        </w:r>
      </w:hyperlink>
    </w:p>
    <w:p w14:paraId="27ECF8F1" w14:textId="0E2B4094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3" w:history="1">
        <w:r w:rsidR="009C41CC" w:rsidRPr="00BC2FD3">
          <w:rPr>
            <w:rStyle w:val="aff1"/>
            <w:noProof/>
          </w:rPr>
          <w:t xml:space="preserve">3.2 </w:t>
        </w:r>
        <w:r w:rsidR="009C41CC" w:rsidRPr="00BC2FD3">
          <w:rPr>
            <w:rStyle w:val="aff1"/>
            <w:noProof/>
          </w:rPr>
          <w:t>删除功能的实现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_Toc22218353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4</w:t>
        </w:r>
        <w:r w:rsidR="009C41CC">
          <w:rPr>
            <w:noProof/>
            <w:webHidden/>
          </w:rPr>
          <w:fldChar w:fldCharType="end"/>
        </w:r>
      </w:hyperlink>
    </w:p>
    <w:p w14:paraId="4916FDB5" w14:textId="6EADEE31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4" w:history="1">
        <w:r w:rsidR="009C41CC" w:rsidRPr="00BC2FD3">
          <w:rPr>
            <w:rStyle w:val="aff1"/>
            <w:noProof/>
          </w:rPr>
          <w:t xml:space="preserve">3.2.1 </w:t>
        </w:r>
        <w:r w:rsidR="009C41CC" w:rsidRPr="00BC2FD3">
          <w:rPr>
            <w:rStyle w:val="aff1"/>
            <w:noProof/>
          </w:rPr>
          <w:t>删除功能描述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_Toc22218354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4</w:t>
        </w:r>
        <w:r w:rsidR="009C41CC">
          <w:rPr>
            <w:noProof/>
            <w:webHidden/>
          </w:rPr>
          <w:fldChar w:fldCharType="end"/>
        </w:r>
      </w:hyperlink>
    </w:p>
    <w:p w14:paraId="120FDF86" w14:textId="61AD4070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5" w:history="1">
        <w:r w:rsidR="009C41CC" w:rsidRPr="00BC2FD3">
          <w:rPr>
            <w:rStyle w:val="aff1"/>
            <w:noProof/>
          </w:rPr>
          <w:t xml:space="preserve">3.2.2 </w:t>
        </w:r>
        <w:r w:rsidR="009C41CC" w:rsidRPr="00BC2FD3">
          <w:rPr>
            <w:rStyle w:val="aff1"/>
            <w:noProof/>
          </w:rPr>
          <w:t>删除功能代码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_Toc22218355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4</w:t>
        </w:r>
        <w:r w:rsidR="009C41CC">
          <w:rPr>
            <w:noProof/>
            <w:webHidden/>
          </w:rPr>
          <w:fldChar w:fldCharType="end"/>
        </w:r>
      </w:hyperlink>
    </w:p>
    <w:p w14:paraId="05FED832" w14:textId="14AE8FEA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6" w:history="1">
        <w:r w:rsidR="009C41CC" w:rsidRPr="00BC2FD3">
          <w:rPr>
            <w:rStyle w:val="aff1"/>
            <w:noProof/>
          </w:rPr>
          <w:t xml:space="preserve">3.3 </w:t>
        </w:r>
        <w:r w:rsidR="009C41CC" w:rsidRPr="00BC2FD3">
          <w:rPr>
            <w:rStyle w:val="aff1"/>
            <w:noProof/>
          </w:rPr>
          <w:t>查找功能的实现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_Toc22218356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5</w:t>
        </w:r>
        <w:r w:rsidR="009C41CC">
          <w:rPr>
            <w:noProof/>
            <w:webHidden/>
          </w:rPr>
          <w:fldChar w:fldCharType="end"/>
        </w:r>
      </w:hyperlink>
    </w:p>
    <w:p w14:paraId="1CB8B8B4" w14:textId="77F318AA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7" w:history="1">
        <w:r w:rsidR="009C41CC" w:rsidRPr="00BC2FD3">
          <w:rPr>
            <w:rStyle w:val="aff1"/>
            <w:noProof/>
          </w:rPr>
          <w:t xml:space="preserve">3.3.1 </w:t>
        </w:r>
        <w:r w:rsidR="009C41CC" w:rsidRPr="00BC2FD3">
          <w:rPr>
            <w:rStyle w:val="aff1"/>
            <w:noProof/>
          </w:rPr>
          <w:t>查找功能描述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_Toc22218357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5</w:t>
        </w:r>
        <w:r w:rsidR="009C41CC">
          <w:rPr>
            <w:noProof/>
            <w:webHidden/>
          </w:rPr>
          <w:fldChar w:fldCharType="end"/>
        </w:r>
      </w:hyperlink>
    </w:p>
    <w:p w14:paraId="75929041" w14:textId="6D859EFE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8" w:history="1">
        <w:r w:rsidR="009C41CC" w:rsidRPr="00BC2FD3">
          <w:rPr>
            <w:rStyle w:val="aff1"/>
            <w:noProof/>
          </w:rPr>
          <w:t xml:space="preserve">3.3.2 </w:t>
        </w:r>
        <w:r w:rsidR="009C41CC" w:rsidRPr="00BC2FD3">
          <w:rPr>
            <w:rStyle w:val="aff1"/>
            <w:noProof/>
          </w:rPr>
          <w:t>查找功能代码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_Toc22218358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5</w:t>
        </w:r>
        <w:r w:rsidR="009C41CC">
          <w:rPr>
            <w:noProof/>
            <w:webHidden/>
          </w:rPr>
          <w:fldChar w:fldCharType="end"/>
        </w:r>
      </w:hyperlink>
    </w:p>
    <w:p w14:paraId="12B4F6AA" w14:textId="7977C6C1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59" w:history="1">
        <w:r w:rsidR="009C41CC" w:rsidRPr="00BC2FD3">
          <w:rPr>
            <w:rStyle w:val="aff1"/>
            <w:noProof/>
          </w:rPr>
          <w:t xml:space="preserve">3.4 </w:t>
        </w:r>
        <w:r w:rsidR="009C41CC" w:rsidRPr="00BC2FD3">
          <w:rPr>
            <w:rStyle w:val="aff1"/>
            <w:noProof/>
          </w:rPr>
          <w:t>修改功能的实现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_Toc22218359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5</w:t>
        </w:r>
        <w:r w:rsidR="009C41CC">
          <w:rPr>
            <w:noProof/>
            <w:webHidden/>
          </w:rPr>
          <w:fldChar w:fldCharType="end"/>
        </w:r>
      </w:hyperlink>
    </w:p>
    <w:p w14:paraId="4367A4B6" w14:textId="4BC211B9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0" w:history="1">
        <w:r w:rsidR="009C41CC" w:rsidRPr="00BC2FD3">
          <w:rPr>
            <w:rStyle w:val="aff1"/>
            <w:noProof/>
          </w:rPr>
          <w:t xml:space="preserve">3.4.1 </w:t>
        </w:r>
        <w:r w:rsidR="009C41CC" w:rsidRPr="00BC2FD3">
          <w:rPr>
            <w:rStyle w:val="aff1"/>
            <w:noProof/>
          </w:rPr>
          <w:t>修改功能描述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_Toc22218360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5</w:t>
        </w:r>
        <w:r w:rsidR="009C41CC">
          <w:rPr>
            <w:noProof/>
            <w:webHidden/>
          </w:rPr>
          <w:fldChar w:fldCharType="end"/>
        </w:r>
      </w:hyperlink>
    </w:p>
    <w:p w14:paraId="7A26A27F" w14:textId="336C3EFA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1" w:history="1">
        <w:r w:rsidR="009C41CC" w:rsidRPr="00BC2FD3">
          <w:rPr>
            <w:rStyle w:val="aff1"/>
            <w:noProof/>
          </w:rPr>
          <w:t xml:space="preserve">3.4.2 </w:t>
        </w:r>
        <w:r w:rsidR="009C41CC" w:rsidRPr="00BC2FD3">
          <w:rPr>
            <w:rStyle w:val="aff1"/>
            <w:noProof/>
          </w:rPr>
          <w:t>修改功能代码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_Toc22218361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6</w:t>
        </w:r>
        <w:r w:rsidR="009C41CC">
          <w:rPr>
            <w:noProof/>
            <w:webHidden/>
          </w:rPr>
          <w:fldChar w:fldCharType="end"/>
        </w:r>
      </w:hyperlink>
    </w:p>
    <w:p w14:paraId="3734CDCF" w14:textId="1C4A2359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2" w:history="1">
        <w:r w:rsidR="009C41CC" w:rsidRPr="00BC2FD3">
          <w:rPr>
            <w:rStyle w:val="aff1"/>
            <w:noProof/>
          </w:rPr>
          <w:t xml:space="preserve">3.5 </w:t>
        </w:r>
        <w:r w:rsidR="009C41CC" w:rsidRPr="00BC2FD3">
          <w:rPr>
            <w:rStyle w:val="aff1"/>
            <w:noProof/>
          </w:rPr>
          <w:t>统计功能的实现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_Toc22218362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7</w:t>
        </w:r>
        <w:r w:rsidR="009C41CC">
          <w:rPr>
            <w:noProof/>
            <w:webHidden/>
          </w:rPr>
          <w:fldChar w:fldCharType="end"/>
        </w:r>
      </w:hyperlink>
    </w:p>
    <w:p w14:paraId="7FC858C9" w14:textId="7F0B7756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3" w:history="1">
        <w:r w:rsidR="009C41CC" w:rsidRPr="00BC2FD3">
          <w:rPr>
            <w:rStyle w:val="aff1"/>
            <w:noProof/>
          </w:rPr>
          <w:t xml:space="preserve">3.6 </w:t>
        </w:r>
        <w:r w:rsidR="009C41CC" w:rsidRPr="00BC2FD3">
          <w:rPr>
            <w:rStyle w:val="aff1"/>
            <w:noProof/>
          </w:rPr>
          <w:t>总体系统的实现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_Toc22218363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7</w:t>
        </w:r>
        <w:r w:rsidR="009C41CC">
          <w:rPr>
            <w:noProof/>
            <w:webHidden/>
          </w:rPr>
          <w:fldChar w:fldCharType="end"/>
        </w:r>
      </w:hyperlink>
    </w:p>
    <w:p w14:paraId="44030803" w14:textId="2803D94E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4" w:history="1">
        <w:r w:rsidR="009C41CC" w:rsidRPr="00BC2FD3">
          <w:rPr>
            <w:rStyle w:val="aff1"/>
            <w:noProof/>
          </w:rPr>
          <w:t xml:space="preserve">3.6.1 </w:t>
        </w:r>
        <w:r w:rsidR="009C41CC" w:rsidRPr="00BC2FD3">
          <w:rPr>
            <w:rStyle w:val="aff1"/>
            <w:noProof/>
          </w:rPr>
          <w:t>总体系统描述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_Toc22218364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7</w:t>
        </w:r>
        <w:r w:rsidR="009C41CC">
          <w:rPr>
            <w:noProof/>
            <w:webHidden/>
          </w:rPr>
          <w:fldChar w:fldCharType="end"/>
        </w:r>
      </w:hyperlink>
    </w:p>
    <w:p w14:paraId="435731A2" w14:textId="77DA9A54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5" w:history="1">
        <w:r w:rsidR="009C41CC" w:rsidRPr="00BC2FD3">
          <w:rPr>
            <w:rStyle w:val="aff1"/>
            <w:noProof/>
          </w:rPr>
          <w:t xml:space="preserve">3.6.2 </w:t>
        </w:r>
        <w:r w:rsidR="009C41CC" w:rsidRPr="00BC2FD3">
          <w:rPr>
            <w:rStyle w:val="aff1"/>
            <w:noProof/>
          </w:rPr>
          <w:t>总体系统核心代码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_Toc22218365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7</w:t>
        </w:r>
        <w:r w:rsidR="009C41CC">
          <w:rPr>
            <w:noProof/>
            <w:webHidden/>
          </w:rPr>
          <w:fldChar w:fldCharType="end"/>
        </w:r>
      </w:hyperlink>
    </w:p>
    <w:p w14:paraId="0317E5D4" w14:textId="1921AB77" w:rsidR="009C41CC" w:rsidRDefault="00FF6F8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2218366" w:history="1">
        <w:r w:rsidR="009C41CC" w:rsidRPr="00BC2FD3">
          <w:rPr>
            <w:rStyle w:val="aff1"/>
            <w:noProof/>
          </w:rPr>
          <w:t xml:space="preserve">4 </w:t>
        </w:r>
        <w:r w:rsidR="009C41CC" w:rsidRPr="00BC2FD3">
          <w:rPr>
            <w:rStyle w:val="aff1"/>
            <w:noProof/>
          </w:rPr>
          <w:t>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_Toc22218366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9</w:t>
        </w:r>
        <w:r w:rsidR="009C41CC">
          <w:rPr>
            <w:noProof/>
            <w:webHidden/>
          </w:rPr>
          <w:fldChar w:fldCharType="end"/>
        </w:r>
      </w:hyperlink>
    </w:p>
    <w:p w14:paraId="46D89E8D" w14:textId="20E05DBB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7" w:history="1">
        <w:r w:rsidR="009C41CC" w:rsidRPr="00BC2FD3">
          <w:rPr>
            <w:rStyle w:val="aff1"/>
            <w:noProof/>
          </w:rPr>
          <w:t xml:space="preserve">4.1 </w:t>
        </w:r>
        <w:r w:rsidR="009C41CC" w:rsidRPr="00BC2FD3">
          <w:rPr>
            <w:rStyle w:val="aff1"/>
            <w:noProof/>
          </w:rPr>
          <w:t>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_Toc22218367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9</w:t>
        </w:r>
        <w:r w:rsidR="009C41CC">
          <w:rPr>
            <w:noProof/>
            <w:webHidden/>
          </w:rPr>
          <w:fldChar w:fldCharType="end"/>
        </w:r>
      </w:hyperlink>
    </w:p>
    <w:p w14:paraId="7F476B53" w14:textId="4622171B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8" w:history="1">
        <w:r w:rsidR="009C41CC" w:rsidRPr="00BC2FD3">
          <w:rPr>
            <w:rStyle w:val="aff1"/>
            <w:noProof/>
          </w:rPr>
          <w:t xml:space="preserve">4.1.1 </w:t>
        </w:r>
        <w:r w:rsidR="009C41CC" w:rsidRPr="00BC2FD3">
          <w:rPr>
            <w:rStyle w:val="aff1"/>
            <w:noProof/>
          </w:rPr>
          <w:t>建立功能测试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_Toc22218368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9</w:t>
        </w:r>
        <w:r w:rsidR="009C41CC">
          <w:rPr>
            <w:noProof/>
            <w:webHidden/>
          </w:rPr>
          <w:fldChar w:fldCharType="end"/>
        </w:r>
      </w:hyperlink>
    </w:p>
    <w:p w14:paraId="71ED59C4" w14:textId="5309E378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69" w:history="1">
        <w:r w:rsidR="009C41CC" w:rsidRPr="00BC2FD3">
          <w:rPr>
            <w:rStyle w:val="aff1"/>
            <w:noProof/>
          </w:rPr>
          <w:t xml:space="preserve">4.1.2 </w:t>
        </w:r>
        <w:r w:rsidR="009C41CC" w:rsidRPr="00BC2FD3">
          <w:rPr>
            <w:rStyle w:val="aff1"/>
            <w:noProof/>
          </w:rPr>
          <w:t>插入功能测试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_Toc22218369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10</w:t>
        </w:r>
        <w:r w:rsidR="009C41CC">
          <w:rPr>
            <w:noProof/>
            <w:webHidden/>
          </w:rPr>
          <w:fldChar w:fldCharType="end"/>
        </w:r>
      </w:hyperlink>
    </w:p>
    <w:p w14:paraId="3999B5E8" w14:textId="19B60A4E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0" w:history="1">
        <w:r w:rsidR="009C41CC" w:rsidRPr="00BC2FD3">
          <w:rPr>
            <w:rStyle w:val="aff1"/>
            <w:noProof/>
          </w:rPr>
          <w:t xml:space="preserve">4.1.3 </w:t>
        </w:r>
        <w:r w:rsidR="009C41CC" w:rsidRPr="00BC2FD3">
          <w:rPr>
            <w:rStyle w:val="aff1"/>
            <w:noProof/>
          </w:rPr>
          <w:t>删除功能测试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_Toc22218370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11</w:t>
        </w:r>
        <w:r w:rsidR="009C41CC">
          <w:rPr>
            <w:noProof/>
            <w:webHidden/>
          </w:rPr>
          <w:fldChar w:fldCharType="end"/>
        </w:r>
      </w:hyperlink>
    </w:p>
    <w:p w14:paraId="58E448F1" w14:textId="69355880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1" w:history="1">
        <w:r w:rsidR="009C41CC" w:rsidRPr="00BC2FD3">
          <w:rPr>
            <w:rStyle w:val="aff1"/>
            <w:noProof/>
          </w:rPr>
          <w:t xml:space="preserve">4.1.4 </w:t>
        </w:r>
        <w:r w:rsidR="009C41CC" w:rsidRPr="00BC2FD3">
          <w:rPr>
            <w:rStyle w:val="aff1"/>
            <w:noProof/>
          </w:rPr>
          <w:t>查找功能测试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_Toc22218371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11</w:t>
        </w:r>
        <w:r w:rsidR="009C41CC">
          <w:rPr>
            <w:noProof/>
            <w:webHidden/>
          </w:rPr>
          <w:fldChar w:fldCharType="end"/>
        </w:r>
      </w:hyperlink>
    </w:p>
    <w:p w14:paraId="48CF2037" w14:textId="1C24D586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2" w:history="1">
        <w:r w:rsidR="009C41CC" w:rsidRPr="00BC2FD3">
          <w:rPr>
            <w:rStyle w:val="aff1"/>
            <w:noProof/>
          </w:rPr>
          <w:t xml:space="preserve">4.1.5 </w:t>
        </w:r>
        <w:r w:rsidR="009C41CC" w:rsidRPr="00BC2FD3">
          <w:rPr>
            <w:rStyle w:val="aff1"/>
            <w:noProof/>
          </w:rPr>
          <w:t>修改功能测试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_Toc22218372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12</w:t>
        </w:r>
        <w:r w:rsidR="009C41CC">
          <w:rPr>
            <w:noProof/>
            <w:webHidden/>
          </w:rPr>
          <w:fldChar w:fldCharType="end"/>
        </w:r>
      </w:hyperlink>
    </w:p>
    <w:p w14:paraId="4D13AF94" w14:textId="70815B39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3" w:history="1">
        <w:r w:rsidR="009C41CC" w:rsidRPr="00BC2FD3">
          <w:rPr>
            <w:rStyle w:val="aff1"/>
            <w:noProof/>
          </w:rPr>
          <w:t xml:space="preserve">4.1.6 </w:t>
        </w:r>
        <w:r w:rsidR="009C41CC" w:rsidRPr="00BC2FD3">
          <w:rPr>
            <w:rStyle w:val="aff1"/>
            <w:noProof/>
          </w:rPr>
          <w:t>统计功能测试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_Toc22218373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12</w:t>
        </w:r>
        <w:r w:rsidR="009C41CC">
          <w:rPr>
            <w:noProof/>
            <w:webHidden/>
          </w:rPr>
          <w:fldChar w:fldCharType="end"/>
        </w:r>
      </w:hyperlink>
    </w:p>
    <w:p w14:paraId="07439331" w14:textId="6C934C1D" w:rsidR="009C41CC" w:rsidRDefault="00FF6F8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4" w:history="1">
        <w:r w:rsidR="009C41CC" w:rsidRPr="00BC2FD3">
          <w:rPr>
            <w:rStyle w:val="aff1"/>
            <w:noProof/>
          </w:rPr>
          <w:t xml:space="preserve">4.2 </w:t>
        </w:r>
        <w:r w:rsidR="009C41CC" w:rsidRPr="00BC2FD3">
          <w:rPr>
            <w:rStyle w:val="aff1"/>
            <w:noProof/>
          </w:rPr>
          <w:t>边界测试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_Toc22218374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13</w:t>
        </w:r>
        <w:r w:rsidR="009C41CC">
          <w:rPr>
            <w:noProof/>
            <w:webHidden/>
          </w:rPr>
          <w:fldChar w:fldCharType="end"/>
        </w:r>
      </w:hyperlink>
    </w:p>
    <w:p w14:paraId="46726AC9" w14:textId="1781AF8F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5" w:history="1">
        <w:r w:rsidR="009C41CC" w:rsidRPr="00BC2FD3">
          <w:rPr>
            <w:rStyle w:val="aff1"/>
            <w:noProof/>
          </w:rPr>
          <w:t xml:space="preserve">4.2.1 </w:t>
        </w:r>
        <w:r w:rsidR="009C41CC" w:rsidRPr="00BC2FD3">
          <w:rPr>
            <w:rStyle w:val="aff1"/>
            <w:noProof/>
          </w:rPr>
          <w:t>初始化无输入数据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_Toc22218375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13</w:t>
        </w:r>
        <w:r w:rsidR="009C41CC">
          <w:rPr>
            <w:noProof/>
            <w:webHidden/>
          </w:rPr>
          <w:fldChar w:fldCharType="end"/>
        </w:r>
      </w:hyperlink>
    </w:p>
    <w:p w14:paraId="2E776C66" w14:textId="4E7FD866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6" w:history="1">
        <w:r w:rsidR="009C41CC" w:rsidRPr="00BC2FD3">
          <w:rPr>
            <w:rStyle w:val="aff1"/>
            <w:noProof/>
          </w:rPr>
          <w:t xml:space="preserve">4.2.2 </w:t>
        </w:r>
        <w:r w:rsidR="009C41CC" w:rsidRPr="00BC2FD3">
          <w:rPr>
            <w:rStyle w:val="aff1"/>
            <w:noProof/>
          </w:rPr>
          <w:t>删除头结点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_Toc22218376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14</w:t>
        </w:r>
        <w:r w:rsidR="009C41CC">
          <w:rPr>
            <w:noProof/>
            <w:webHidden/>
          </w:rPr>
          <w:fldChar w:fldCharType="end"/>
        </w:r>
      </w:hyperlink>
    </w:p>
    <w:p w14:paraId="3686548E" w14:textId="56947CB8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7" w:history="1">
        <w:r w:rsidR="009C41CC" w:rsidRPr="00BC2FD3">
          <w:rPr>
            <w:rStyle w:val="aff1"/>
            <w:noProof/>
          </w:rPr>
          <w:t xml:space="preserve">4.2.3 </w:t>
        </w:r>
        <w:r w:rsidR="009C41CC" w:rsidRPr="00BC2FD3">
          <w:rPr>
            <w:rStyle w:val="aff1"/>
            <w:noProof/>
          </w:rPr>
          <w:t>删除后链表为空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_Toc22218377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15</w:t>
        </w:r>
        <w:r w:rsidR="009C41CC">
          <w:rPr>
            <w:noProof/>
            <w:webHidden/>
          </w:rPr>
          <w:fldChar w:fldCharType="end"/>
        </w:r>
      </w:hyperlink>
    </w:p>
    <w:p w14:paraId="5A669AB5" w14:textId="68364E86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8" w:history="1">
        <w:r w:rsidR="009C41CC" w:rsidRPr="00BC2FD3">
          <w:rPr>
            <w:rStyle w:val="aff1"/>
            <w:noProof/>
          </w:rPr>
          <w:t xml:space="preserve">4.2.4 </w:t>
        </w:r>
        <w:r w:rsidR="009C41CC" w:rsidRPr="00BC2FD3">
          <w:rPr>
            <w:rStyle w:val="aff1"/>
            <w:noProof/>
          </w:rPr>
          <w:t>考生人数错误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_Toc22218378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16</w:t>
        </w:r>
        <w:r w:rsidR="009C41CC">
          <w:rPr>
            <w:noProof/>
            <w:webHidden/>
          </w:rPr>
          <w:fldChar w:fldCharType="end"/>
        </w:r>
      </w:hyperlink>
    </w:p>
    <w:p w14:paraId="2D4A0AC4" w14:textId="06827613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79" w:history="1">
        <w:r w:rsidR="009C41CC" w:rsidRPr="00BC2FD3">
          <w:rPr>
            <w:rStyle w:val="aff1"/>
            <w:noProof/>
          </w:rPr>
          <w:t xml:space="preserve">4.2.5 </w:t>
        </w:r>
        <w:r w:rsidR="009C41CC" w:rsidRPr="00BC2FD3">
          <w:rPr>
            <w:rStyle w:val="aff1"/>
            <w:noProof/>
          </w:rPr>
          <w:t>位置不正确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_Toc22218379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16</w:t>
        </w:r>
        <w:r w:rsidR="009C41CC">
          <w:rPr>
            <w:noProof/>
            <w:webHidden/>
          </w:rPr>
          <w:fldChar w:fldCharType="end"/>
        </w:r>
      </w:hyperlink>
    </w:p>
    <w:p w14:paraId="0C8BC218" w14:textId="08C3B840" w:rsidR="009C41CC" w:rsidRDefault="00FF6F8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2218380" w:history="1">
        <w:r w:rsidR="009C41CC" w:rsidRPr="00BC2FD3">
          <w:rPr>
            <w:rStyle w:val="aff1"/>
            <w:noProof/>
          </w:rPr>
          <w:t>4.2.6  id</w:t>
        </w:r>
        <w:r w:rsidR="009C41CC" w:rsidRPr="00BC2FD3">
          <w:rPr>
            <w:rStyle w:val="aff1"/>
            <w:noProof/>
          </w:rPr>
          <w:t>不存在</w:t>
        </w:r>
        <w:r w:rsidR="009C41CC">
          <w:rPr>
            <w:noProof/>
            <w:webHidden/>
          </w:rPr>
          <w:tab/>
        </w:r>
        <w:r w:rsidR="009C41CC">
          <w:rPr>
            <w:noProof/>
            <w:webHidden/>
          </w:rPr>
          <w:fldChar w:fldCharType="begin"/>
        </w:r>
        <w:r w:rsidR="009C41CC">
          <w:rPr>
            <w:noProof/>
            <w:webHidden/>
          </w:rPr>
          <w:instrText xml:space="preserve"> PAGEREF _Toc22218380 \h </w:instrText>
        </w:r>
        <w:r w:rsidR="009C41CC">
          <w:rPr>
            <w:noProof/>
            <w:webHidden/>
          </w:rPr>
        </w:r>
        <w:r w:rsidR="009C41CC">
          <w:rPr>
            <w:noProof/>
            <w:webHidden/>
          </w:rPr>
          <w:fldChar w:fldCharType="separate"/>
        </w:r>
        <w:r w:rsidR="009C41CC">
          <w:rPr>
            <w:noProof/>
            <w:webHidden/>
          </w:rPr>
          <w:t>17</w:t>
        </w:r>
        <w:r w:rsidR="009C41CC">
          <w:rPr>
            <w:noProof/>
            <w:webHidden/>
          </w:rPr>
          <w:fldChar w:fldCharType="end"/>
        </w:r>
      </w:hyperlink>
    </w:p>
    <w:p w14:paraId="6C85090E" w14:textId="330B098E" w:rsidR="00575676" w:rsidRPr="00ED4D76" w:rsidRDefault="00572339" w:rsidP="001D0743">
      <w:pPr>
        <w:pStyle w:val="TOC1"/>
      </w:pPr>
      <w:r w:rsidRPr="00ED4D76">
        <w:fldChar w:fldCharType="end"/>
      </w:r>
    </w:p>
    <w:p w14:paraId="46B95765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4F5A9A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2218342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1E708E7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22218343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51976D40" w14:textId="77777777" w:rsidR="0093338F" w:rsidRDefault="0093338F" w:rsidP="0093338F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14:paraId="5A63637D" w14:textId="77777777" w:rsidR="00C119C2" w:rsidRDefault="00794BDB" w:rsidP="008F78B2">
      <w:pPr>
        <w:pStyle w:val="2"/>
        <w:spacing w:before="120"/>
      </w:pPr>
      <w:bookmarkStart w:id="6" w:name="_Toc22218344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272BEDB3" w14:textId="77777777" w:rsidR="0093338F" w:rsidRDefault="0093338F" w:rsidP="0093338F">
      <w:pPr>
        <w:rPr>
          <w:lang w:eastAsia="zh-CN"/>
        </w:rPr>
      </w:pPr>
      <w:r>
        <w:rPr>
          <w:rFonts w:hint="eastAsia"/>
          <w:lang w:eastAsia="zh-CN"/>
        </w:rPr>
        <w:t>本项目的实质是完成对考生信息的建立，查找，插入，修改，删除等功能。其中考生信息包括准考证号，姓名，性别，年龄和报考类别等信息。项目在设计时应首先确定系统的数据结构，定义类的成员变量和成员函数；然后实现各成员函数以完成对数据操作的相应功能；最后完成主函数以验证各个成员函数的功能并得到运行结果。采用链表实现。</w:t>
      </w:r>
    </w:p>
    <w:p w14:paraId="5B4AA9FE" w14:textId="77777777" w:rsidR="0093338F" w:rsidRDefault="0093338F" w:rsidP="0093338F">
      <w:pPr>
        <w:rPr>
          <w:lang w:eastAsia="zh-CN"/>
        </w:rPr>
      </w:pPr>
      <w:r>
        <w:rPr>
          <w:rFonts w:hint="eastAsia"/>
          <w:lang w:eastAsia="zh-CN"/>
        </w:rPr>
        <w:t>综上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至少有建立，查找，插入，修改，删除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退出功能。</w:t>
      </w:r>
    </w:p>
    <w:p w14:paraId="05DB0261" w14:textId="77777777" w:rsidR="00061434" w:rsidRPr="0093338F" w:rsidRDefault="00061434" w:rsidP="00C119C2">
      <w:pPr>
        <w:rPr>
          <w:lang w:eastAsia="zh-CN"/>
        </w:rPr>
      </w:pPr>
    </w:p>
    <w:p w14:paraId="3DF70912" w14:textId="77777777" w:rsidR="00061434" w:rsidRDefault="00061434" w:rsidP="00C119C2">
      <w:pPr>
        <w:rPr>
          <w:lang w:eastAsia="zh-CN"/>
        </w:rPr>
      </w:pPr>
    </w:p>
    <w:p w14:paraId="4923DC78" w14:textId="77777777" w:rsidR="00061434" w:rsidRDefault="00061434" w:rsidP="00C119C2">
      <w:pPr>
        <w:rPr>
          <w:lang w:eastAsia="zh-CN"/>
        </w:rPr>
      </w:pPr>
    </w:p>
    <w:p w14:paraId="7FCDB4C4" w14:textId="77777777" w:rsidR="00061434" w:rsidRDefault="00061434" w:rsidP="00C119C2">
      <w:pPr>
        <w:rPr>
          <w:lang w:eastAsia="zh-CN"/>
        </w:rPr>
      </w:pPr>
    </w:p>
    <w:p w14:paraId="119CC6DB" w14:textId="77777777" w:rsidR="00061434" w:rsidRDefault="00061434" w:rsidP="00C119C2">
      <w:pPr>
        <w:rPr>
          <w:lang w:eastAsia="zh-CN"/>
        </w:rPr>
      </w:pPr>
    </w:p>
    <w:p w14:paraId="46857894" w14:textId="77777777" w:rsidR="00061434" w:rsidRDefault="00061434" w:rsidP="00C119C2">
      <w:pPr>
        <w:rPr>
          <w:lang w:eastAsia="zh-CN"/>
        </w:rPr>
      </w:pPr>
    </w:p>
    <w:p w14:paraId="096FA860" w14:textId="77777777" w:rsidR="00061434" w:rsidRDefault="00061434" w:rsidP="00C119C2">
      <w:pPr>
        <w:rPr>
          <w:lang w:eastAsia="zh-CN"/>
        </w:rPr>
      </w:pPr>
    </w:p>
    <w:p w14:paraId="1B9B1FDA" w14:textId="6AB12B2C" w:rsidR="00061434" w:rsidRDefault="00061434" w:rsidP="00C119C2">
      <w:pPr>
        <w:rPr>
          <w:lang w:eastAsia="zh-CN"/>
        </w:rPr>
      </w:pPr>
    </w:p>
    <w:p w14:paraId="29D22C40" w14:textId="581D2B8F" w:rsidR="00D360A6" w:rsidRDefault="00D360A6" w:rsidP="00C119C2">
      <w:pPr>
        <w:rPr>
          <w:lang w:eastAsia="zh-CN"/>
        </w:rPr>
      </w:pPr>
    </w:p>
    <w:p w14:paraId="721CE630" w14:textId="77777777" w:rsidR="00D360A6" w:rsidRDefault="00D360A6" w:rsidP="00C119C2">
      <w:pPr>
        <w:rPr>
          <w:lang w:eastAsia="zh-CN"/>
        </w:rPr>
      </w:pPr>
    </w:p>
    <w:p w14:paraId="2921B1C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22218345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8923DF1" w14:textId="2FF9EE67" w:rsidR="00947634" w:rsidRPr="00947634" w:rsidRDefault="0075165E" w:rsidP="00947634">
      <w:pPr>
        <w:pStyle w:val="2"/>
        <w:spacing w:before="120"/>
      </w:pPr>
      <w:bookmarkStart w:id="8" w:name="_Toc22218346"/>
      <w:r>
        <w:rPr>
          <w:rFonts w:hint="eastAsia"/>
        </w:rPr>
        <w:t xml:space="preserve">2.1 </w:t>
      </w:r>
      <w:r w:rsidR="0093338F">
        <w:rPr>
          <w:rFonts w:hint="eastAsia"/>
        </w:rPr>
        <w:t>存储</w:t>
      </w:r>
      <w:r w:rsidR="0093338F" w:rsidRPr="00E44AA2">
        <w:rPr>
          <w:rFonts w:hint="eastAsia"/>
        </w:rPr>
        <w:t>结构</w:t>
      </w:r>
      <w:r w:rsidR="00061434">
        <w:rPr>
          <w:rFonts w:hint="eastAsia"/>
        </w:rPr>
        <w:t>设计</w:t>
      </w:r>
      <w:bookmarkEnd w:id="8"/>
    </w:p>
    <w:p w14:paraId="0E0F676B" w14:textId="4500055E" w:rsidR="00061434" w:rsidRDefault="00972043" w:rsidP="00061434">
      <w:pPr>
        <w:rPr>
          <w:lang w:eastAsia="zh-CN"/>
        </w:rPr>
      </w:pPr>
      <w:r>
        <w:rPr>
          <w:rFonts w:hint="eastAsia"/>
          <w:lang w:eastAsia="zh-CN"/>
        </w:rPr>
        <w:t>因为在建立学生信息表之后还需要进行大量添加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删除操作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所以采用链表存储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用模板类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存储学生信息</w:t>
      </w:r>
      <w:r>
        <w:rPr>
          <w:rFonts w:hint="eastAsia"/>
          <w:lang w:eastAsia="zh-CN"/>
        </w:rPr>
        <w:t>,</w:t>
      </w:r>
      <w:r w:rsidR="00D91275">
        <w:rPr>
          <w:rFonts w:hint="eastAsia"/>
          <w:lang w:eastAsia="zh-CN"/>
        </w:rPr>
        <w:t>模板类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存储</w:t>
      </w:r>
      <w:r w:rsidR="00D91275">
        <w:rPr>
          <w:rFonts w:hint="eastAsia"/>
          <w:lang w:eastAsia="zh-CN"/>
        </w:rPr>
        <w:t>一条由</w:t>
      </w:r>
      <w:r w:rsidR="00D91275">
        <w:rPr>
          <w:rFonts w:hint="eastAsia"/>
          <w:lang w:eastAsia="zh-CN"/>
        </w:rPr>
        <w:t>Node</w:t>
      </w:r>
      <w:r w:rsidR="00D91275">
        <w:rPr>
          <w:rFonts w:hint="eastAsia"/>
          <w:lang w:eastAsia="zh-CN"/>
        </w:rPr>
        <w:t>构成的链表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即存储了所有学生信息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并且能进行相应的操作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因为无其他要求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所以采用单向链表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且有一个头指针</w:t>
      </w:r>
      <w:r>
        <w:rPr>
          <w:rFonts w:hint="eastAsia"/>
          <w:lang w:eastAsia="zh-CN"/>
        </w:rPr>
        <w:t>first</w:t>
      </w:r>
      <w:r>
        <w:rPr>
          <w:lang w:eastAsia="zh-CN"/>
        </w:rPr>
        <w:t>.</w:t>
      </w:r>
    </w:p>
    <w:p w14:paraId="17B07872" w14:textId="447FB112" w:rsidR="00D91275" w:rsidRPr="00061434" w:rsidRDefault="00D91275" w:rsidP="00061434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inkedList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add</w:t>
      </w:r>
      <w:r>
        <w:rPr>
          <w:lang w:eastAsia="zh-CN"/>
        </w:rPr>
        <w:t>(),pop(),change(),show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等方法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来对链表进行对应的操作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即实现了对学生信息表的增删改查功能</w:t>
      </w:r>
      <w:r>
        <w:rPr>
          <w:rFonts w:hint="eastAsia"/>
          <w:lang w:eastAsia="zh-CN"/>
        </w:rPr>
        <w:t>.</w:t>
      </w:r>
    </w:p>
    <w:p w14:paraId="7FFF1F8D" w14:textId="3E008364" w:rsidR="0075165E" w:rsidRDefault="0075165E" w:rsidP="008F78B2">
      <w:pPr>
        <w:pStyle w:val="2"/>
        <w:spacing w:before="120"/>
      </w:pPr>
      <w:bookmarkStart w:id="9" w:name="_Toc22218347"/>
      <w:r>
        <w:rPr>
          <w:rFonts w:hint="eastAsia"/>
        </w:rPr>
        <w:t xml:space="preserve">2.2 </w:t>
      </w:r>
      <w:r w:rsidR="0093338F">
        <w:rPr>
          <w:rFonts w:hint="eastAsia"/>
        </w:rPr>
        <w:t>S</w:t>
      </w:r>
      <w:r w:rsidR="0093338F">
        <w:t>t</w:t>
      </w:r>
      <w:r w:rsidR="0093338F">
        <w:rPr>
          <w:rFonts w:hint="eastAsia"/>
        </w:rPr>
        <w:t>uden</w:t>
      </w:r>
      <w:r w:rsidR="0093338F">
        <w:t>t</w:t>
      </w:r>
      <w:r w:rsidR="0093338F" w:rsidRPr="00E44AA2">
        <w:rPr>
          <w:rFonts w:hint="eastAsia"/>
        </w:rPr>
        <w:t>类结构设计</w:t>
      </w:r>
      <w:bookmarkEnd w:id="9"/>
    </w:p>
    <w:p w14:paraId="34BD617B" w14:textId="0CFF6970" w:rsidR="00972043" w:rsidRPr="00972043" w:rsidRDefault="00972043" w:rsidP="00972043">
      <w:pPr>
        <w:rPr>
          <w:lang w:eastAsia="zh-CN"/>
        </w:rPr>
      </w:pPr>
      <w:r>
        <w:rPr>
          <w:rFonts w:hint="eastAsia"/>
          <w:lang w:eastAsia="zh-CN"/>
        </w:rPr>
        <w:t>Student</w:t>
      </w:r>
      <w:r>
        <w:rPr>
          <w:rFonts w:hint="eastAsia"/>
          <w:lang w:eastAsia="zh-CN"/>
        </w:rPr>
        <w:t>类代表了一个学生的实体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含有该学生所需要的</w:t>
      </w:r>
      <w:r w:rsidRPr="00972043">
        <w:rPr>
          <w:rFonts w:hint="eastAsia"/>
          <w:lang w:eastAsia="zh-CN"/>
        </w:rPr>
        <w:t>成员变量</w:t>
      </w:r>
      <w:r w:rsidRPr="00972043">
        <w:rPr>
          <w:rFonts w:hint="eastAsia"/>
          <w:lang w:eastAsia="zh-CN"/>
        </w:rPr>
        <w:t>:</w:t>
      </w:r>
      <w:r w:rsidRPr="00972043">
        <w:rPr>
          <w:rFonts w:hint="eastAsia"/>
          <w:lang w:eastAsia="zh-CN"/>
        </w:rPr>
        <w:t>准考证号，姓名，性别，年龄和报考类别</w:t>
      </w:r>
      <w:r>
        <w:rPr>
          <w:rFonts w:hint="eastAsia"/>
          <w:lang w:eastAsia="zh-CN"/>
        </w:rPr>
        <w:t>.</w:t>
      </w:r>
      <w:r w:rsidR="00D91275">
        <w:rPr>
          <w:rFonts w:hint="eastAsia"/>
          <w:lang w:eastAsia="zh-CN"/>
        </w:rPr>
        <w:t>这些成员变量设为</w:t>
      </w:r>
      <w:r w:rsidR="00D91275">
        <w:rPr>
          <w:rFonts w:hint="eastAsia"/>
          <w:lang w:eastAsia="zh-CN"/>
        </w:rPr>
        <w:t>private</w:t>
      </w:r>
      <w:r w:rsidR="00D91275">
        <w:rPr>
          <w:rFonts w:hint="eastAsia"/>
          <w:lang w:eastAsia="zh-CN"/>
        </w:rPr>
        <w:t>以达到封装的效果</w:t>
      </w:r>
      <w:r w:rsidR="00D91275">
        <w:rPr>
          <w:rFonts w:hint="eastAsia"/>
          <w:lang w:eastAsia="zh-CN"/>
        </w:rPr>
        <w:t>,</w:t>
      </w:r>
      <w:r w:rsidR="00D91275">
        <w:rPr>
          <w:rFonts w:hint="eastAsia"/>
          <w:lang w:eastAsia="zh-CN"/>
        </w:rPr>
        <w:t>所以也提供了相应的</w:t>
      </w:r>
      <w:r w:rsidR="00D91275">
        <w:rPr>
          <w:rFonts w:hint="eastAsia"/>
          <w:lang w:eastAsia="zh-CN"/>
        </w:rPr>
        <w:t>get(),set()</w:t>
      </w:r>
      <w:r w:rsidR="00D91275">
        <w:rPr>
          <w:rFonts w:hint="eastAsia"/>
          <w:lang w:eastAsia="zh-CN"/>
        </w:rPr>
        <w:t>方法来对这些属性进行修改</w:t>
      </w:r>
      <w:r w:rsidR="00D912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并且有一个展示该学生信息的</w:t>
      </w:r>
      <w:r>
        <w:rPr>
          <w:rFonts w:hint="eastAsia"/>
          <w:lang w:eastAsia="zh-CN"/>
        </w:rPr>
        <w:t>show()</w:t>
      </w: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.</w:t>
      </w:r>
    </w:p>
    <w:p w14:paraId="1E8A19CA" w14:textId="5C174C41" w:rsidR="0075165E" w:rsidRDefault="00972043" w:rsidP="008F78B2">
      <w:pPr>
        <w:pStyle w:val="2"/>
        <w:spacing w:before="120"/>
      </w:pPr>
      <w:bookmarkStart w:id="10" w:name="_Toc22218348"/>
      <w:r>
        <w:rPr>
          <w:rFonts w:hint="eastAsia"/>
        </w:rPr>
        <w:t>2</w:t>
      </w:r>
      <w:r w:rsidR="00D91275">
        <w:t>.3</w:t>
      </w:r>
      <w:r>
        <w:rPr>
          <w:rFonts w:hint="eastAsia"/>
        </w:rPr>
        <w:t xml:space="preserve"> </w:t>
      </w:r>
      <w:r>
        <w:rPr>
          <w:rFonts w:hint="eastAsia"/>
        </w:rPr>
        <w:t>主程序设计</w:t>
      </w:r>
      <w:bookmarkEnd w:id="10"/>
    </w:p>
    <w:p w14:paraId="330C26A9" w14:textId="3B2CCBAA" w:rsidR="006B0072" w:rsidRDefault="00D91275" w:rsidP="006B0072">
      <w:pPr>
        <w:rPr>
          <w:lang w:eastAsia="zh-CN"/>
        </w:rPr>
      </w:pPr>
      <w:r>
        <w:rPr>
          <w:rFonts w:hint="eastAsia"/>
          <w:lang w:eastAsia="zh-CN"/>
        </w:rPr>
        <w:t>开始时建立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的对象</w:t>
      </w:r>
      <w:r>
        <w:rPr>
          <w:lang w:eastAsia="zh-CN"/>
        </w:rPr>
        <w:t>s</w:t>
      </w:r>
      <w:r>
        <w:rPr>
          <w:rFonts w:hint="eastAsia"/>
          <w:lang w:eastAsia="zh-CN"/>
        </w:rPr>
        <w:t>tudents,</w:t>
      </w:r>
      <w:r>
        <w:rPr>
          <w:rFonts w:hint="eastAsia"/>
          <w:lang w:eastAsia="zh-CN"/>
        </w:rPr>
        <w:t>输出窗口将提示引导用户逐步建立学生信息表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然后展示所建立表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随后进入循环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直到用户按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退出程序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循环中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根据用户输入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s</w:t>
      </w:r>
      <w:r>
        <w:rPr>
          <w:lang w:eastAsia="zh-CN"/>
        </w:rPr>
        <w:t>tudents</w:t>
      </w:r>
      <w:r>
        <w:rPr>
          <w:rFonts w:hint="eastAsia"/>
          <w:lang w:eastAsia="zh-CN"/>
        </w:rPr>
        <w:t>对象相应的函数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执行相应的操作</w:t>
      </w:r>
      <w:r>
        <w:rPr>
          <w:rFonts w:hint="eastAsia"/>
          <w:lang w:eastAsia="zh-CN"/>
        </w:rPr>
        <w:t>,</w:t>
      </w:r>
      <w:r w:rsidRPr="00D912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完成</w:t>
      </w:r>
      <w:r w:rsidRPr="00D91275">
        <w:rPr>
          <w:rFonts w:hint="eastAsia"/>
          <w:lang w:eastAsia="zh-CN"/>
        </w:rPr>
        <w:t>插入删除，查找，修改，统计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.</w:t>
      </w:r>
    </w:p>
    <w:p w14:paraId="408E1897" w14:textId="1F6F30D0" w:rsidR="00D360A6" w:rsidRDefault="00D360A6" w:rsidP="006B0072">
      <w:pPr>
        <w:rPr>
          <w:lang w:eastAsia="zh-CN"/>
        </w:rPr>
      </w:pPr>
    </w:p>
    <w:p w14:paraId="07B05A22" w14:textId="3FBAF4CE" w:rsidR="00D360A6" w:rsidRDefault="00D360A6" w:rsidP="006B0072">
      <w:pPr>
        <w:rPr>
          <w:lang w:eastAsia="zh-CN"/>
        </w:rPr>
      </w:pPr>
    </w:p>
    <w:p w14:paraId="024E5E7A" w14:textId="67DACED9" w:rsidR="00D360A6" w:rsidRDefault="00D360A6" w:rsidP="006B0072">
      <w:pPr>
        <w:rPr>
          <w:lang w:eastAsia="zh-CN"/>
        </w:rPr>
      </w:pPr>
    </w:p>
    <w:p w14:paraId="503E3C17" w14:textId="40D1A709" w:rsidR="00D360A6" w:rsidRDefault="00D360A6" w:rsidP="006B0072">
      <w:pPr>
        <w:rPr>
          <w:lang w:eastAsia="zh-CN"/>
        </w:rPr>
      </w:pPr>
    </w:p>
    <w:p w14:paraId="4601CCA6" w14:textId="0A5B72E8" w:rsidR="00D360A6" w:rsidRDefault="00D360A6" w:rsidP="006B0072">
      <w:pPr>
        <w:rPr>
          <w:lang w:eastAsia="zh-CN"/>
        </w:rPr>
      </w:pPr>
    </w:p>
    <w:p w14:paraId="7153E294" w14:textId="6460867D" w:rsidR="00D360A6" w:rsidRDefault="00D360A6" w:rsidP="006B0072">
      <w:pPr>
        <w:rPr>
          <w:lang w:eastAsia="zh-CN"/>
        </w:rPr>
      </w:pPr>
    </w:p>
    <w:p w14:paraId="66145707" w14:textId="7D8F4161" w:rsidR="00D360A6" w:rsidRDefault="00D360A6" w:rsidP="006B0072">
      <w:pPr>
        <w:rPr>
          <w:lang w:eastAsia="zh-CN"/>
        </w:rPr>
      </w:pPr>
    </w:p>
    <w:p w14:paraId="7BCC0F5C" w14:textId="77777777" w:rsidR="00D360A6" w:rsidRPr="006B0072" w:rsidRDefault="00D360A6" w:rsidP="006B0072">
      <w:pPr>
        <w:rPr>
          <w:lang w:eastAsia="zh-CN"/>
        </w:rPr>
      </w:pPr>
    </w:p>
    <w:p w14:paraId="7433F7C9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22218349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4C6D4F5F" w14:textId="3D7CAD9A" w:rsidR="00A8652E" w:rsidRPr="00954B54" w:rsidRDefault="0075165E" w:rsidP="00D91275">
      <w:pPr>
        <w:pStyle w:val="2"/>
        <w:spacing w:before="120"/>
      </w:pPr>
      <w:bookmarkStart w:id="12" w:name="_Toc22218350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2"/>
    </w:p>
    <w:p w14:paraId="188ACC80" w14:textId="69B68923" w:rsidR="00947634" w:rsidRDefault="00AD5E2E" w:rsidP="00947634">
      <w:pPr>
        <w:pStyle w:val="3"/>
        <w:spacing w:before="120"/>
      </w:pPr>
      <w:bookmarkStart w:id="13" w:name="_Toc22218351"/>
      <w:r>
        <w:rPr>
          <w:rFonts w:hint="eastAsia"/>
        </w:rPr>
        <w:t>3.1.</w:t>
      </w:r>
      <w:r w:rsidR="00D91275">
        <w:t>1</w:t>
      </w:r>
      <w:r>
        <w:rPr>
          <w:rFonts w:hint="eastAsia"/>
        </w:rPr>
        <w:t xml:space="preserve"> </w:t>
      </w:r>
      <w:r w:rsidR="00D91275">
        <w:rPr>
          <w:rFonts w:hint="eastAsia"/>
        </w:rPr>
        <w:t>表头插入</w:t>
      </w:r>
      <w:bookmarkEnd w:id="13"/>
    </w:p>
    <w:p w14:paraId="1C031384" w14:textId="77777777" w:rsidR="00947634" w:rsidRPr="00D91275" w:rsidRDefault="00947634" w:rsidP="0094763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>在建立表时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就采用了简单的在表头插入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即每一个学生在插入时都处于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的位置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调用了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的构造方法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所以很简洁</w:t>
      </w:r>
    </w:p>
    <w:p w14:paraId="1AB7E619" w14:textId="77777777" w:rsidR="00947634" w:rsidRPr="00947634" w:rsidRDefault="00947634" w:rsidP="00947634">
      <w:pPr>
        <w:rPr>
          <w:lang w:eastAsia="zh-CN"/>
        </w:rPr>
      </w:pPr>
    </w:p>
    <w:p w14:paraId="48EAF46D" w14:textId="77777777" w:rsidR="00947634" w:rsidRDefault="00947634" w:rsidP="00947634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add(T t)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Node&lt;T&gt; *oldFirst = first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first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Node&lt;T&gt;(t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oldFirst)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575223D8" w14:textId="77777777" w:rsidR="00947634" w:rsidRPr="00947634" w:rsidRDefault="00947634" w:rsidP="00947634">
      <w:pPr>
        <w:rPr>
          <w:lang w:eastAsia="zh-CN" w:bidi="ar-SA"/>
        </w:rPr>
      </w:pPr>
    </w:p>
    <w:p w14:paraId="2450C290" w14:textId="77777777" w:rsidR="00D360A6" w:rsidRDefault="00D360A6" w:rsidP="00A8652E">
      <w:pPr>
        <w:pStyle w:val="3"/>
        <w:spacing w:before="120"/>
      </w:pPr>
    </w:p>
    <w:p w14:paraId="170A0D2C" w14:textId="6E13CCE3" w:rsidR="00AD5E2E" w:rsidRDefault="00AD5E2E" w:rsidP="00A8652E">
      <w:pPr>
        <w:pStyle w:val="3"/>
        <w:spacing w:before="120"/>
      </w:pPr>
      <w:bookmarkStart w:id="14" w:name="_Toc22218352"/>
      <w:r>
        <w:rPr>
          <w:rFonts w:hint="eastAsia"/>
        </w:rPr>
        <w:t>3.1.</w:t>
      </w:r>
      <w:r w:rsidR="00D91275">
        <w:t>2</w:t>
      </w:r>
      <w:r>
        <w:rPr>
          <w:rFonts w:hint="eastAsia"/>
        </w:rPr>
        <w:t xml:space="preserve"> </w:t>
      </w:r>
      <w:r w:rsidR="00947634">
        <w:rPr>
          <w:rFonts w:hint="eastAsia"/>
        </w:rPr>
        <w:t>任意位置插入</w:t>
      </w:r>
      <w:bookmarkEnd w:id="14"/>
    </w:p>
    <w:p w14:paraId="74AB43D9" w14:textId="19CE8931" w:rsidR="00947634" w:rsidRDefault="00947634" w:rsidP="00947634">
      <w:pPr>
        <w:rPr>
          <w:lang w:eastAsia="zh-CN"/>
        </w:rPr>
      </w:pPr>
      <w:r>
        <w:rPr>
          <w:rFonts w:hint="eastAsia"/>
          <w:lang w:eastAsia="zh-CN"/>
        </w:rPr>
        <w:t>提供了在任意位置插入的功能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首先判断传入位置是否合理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然后移到要插入的位置的前面一个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进行插入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并且展示插入后的学生表</w:t>
      </w:r>
      <w:r>
        <w:rPr>
          <w:rFonts w:hint="eastAsia"/>
          <w:lang w:eastAsia="zh-CN"/>
        </w:rPr>
        <w:t>.</w:t>
      </w:r>
    </w:p>
    <w:p w14:paraId="3C51664E" w14:textId="77777777" w:rsidR="00947634" w:rsidRDefault="00947634" w:rsidP="00947634">
      <w:pPr>
        <w:rPr>
          <w:lang w:eastAsia="zh-CN"/>
        </w:rPr>
      </w:pPr>
    </w:p>
    <w:p w14:paraId="074C4BAD" w14:textId="16E383B3" w:rsidR="00954B54" w:rsidRPr="00D360A6" w:rsidRDefault="00947634" w:rsidP="00D360A6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insert(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>pos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T t)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(pos&lt;=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 xml:space="preserve">)  </w:t>
      </w:r>
      <w:r>
        <w:rPr>
          <w:rFonts w:ascii="Consolas" w:hAnsi="Consolas" w:cs="Consolas"/>
          <w:color w:val="CC7832"/>
        </w:rPr>
        <w:t>return;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ascii="Arial" w:hAnsi="Arial" w:cs="Arial"/>
          <w:color w:val="808080"/>
        </w:rPr>
        <w:t>相当于</w:t>
      </w:r>
      <w:r>
        <w:rPr>
          <w:rFonts w:ascii="Consolas" w:hAnsi="Consolas" w:cs="Consolas"/>
          <w:color w:val="808080"/>
        </w:rPr>
        <w:t>add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(pos==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{</w:t>
      </w:r>
      <w:r>
        <w:rPr>
          <w:rFonts w:ascii="Consolas" w:hAnsi="Consolas" w:cs="Consolas"/>
          <w:color w:val="A9B7C6"/>
        </w:rPr>
        <w:br/>
        <w:t xml:space="preserve">        add(t)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>else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Node&lt;T&gt; *cur = first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for 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i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 xml:space="preserve">i &lt; pos - 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>++i)</w:t>
      </w:r>
      <w:r>
        <w:rPr>
          <w:rFonts w:ascii="Consolas" w:hAnsi="Consolas" w:cs="Consolas"/>
          <w:color w:val="A9B7C6"/>
        </w:rPr>
        <w:br/>
        <w:t xml:space="preserve">        {</w:t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 xml:space="preserve">(cur== </w:t>
      </w:r>
      <w:r>
        <w:rPr>
          <w:rFonts w:ascii="Consolas" w:hAnsi="Consolas" w:cs="Consolas"/>
          <w:color w:val="CC7832"/>
        </w:rPr>
        <w:t>nullptr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</w:t>
      </w:r>
      <w:r>
        <w:rPr>
          <w:rFonts w:ascii="Consolas" w:hAnsi="Consolas" w:cs="Consolas"/>
          <w:color w:val="CC7832"/>
        </w:rPr>
        <w:t>return;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         </w:t>
      </w:r>
      <w:r>
        <w:rPr>
          <w:rFonts w:ascii="Consolas" w:hAnsi="Consolas" w:cs="Consolas"/>
          <w:color w:val="A9B7C6"/>
        </w:rPr>
        <w:t>cur = cur-&gt;next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Node&lt;T&gt; *newNode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Node&lt;T&gt;(t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cur-&gt;next)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cur-&gt;next = newNode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14FFE120" w14:textId="77777777" w:rsidR="0075165E" w:rsidRDefault="0075165E" w:rsidP="008F78B2">
      <w:pPr>
        <w:pStyle w:val="2"/>
        <w:spacing w:before="120"/>
      </w:pPr>
      <w:bookmarkStart w:id="15" w:name="_Toc22218353"/>
      <w:r>
        <w:rPr>
          <w:rFonts w:hint="eastAsia"/>
        </w:rPr>
        <w:t xml:space="preserve">3.2 </w:t>
      </w:r>
      <w:r>
        <w:rPr>
          <w:rFonts w:hint="eastAsia"/>
        </w:rPr>
        <w:t>删除功能的实现</w:t>
      </w:r>
      <w:bookmarkEnd w:id="15"/>
    </w:p>
    <w:p w14:paraId="376C41B9" w14:textId="5C34058C" w:rsidR="00954B54" w:rsidRDefault="00954B54" w:rsidP="00A8652E">
      <w:pPr>
        <w:pStyle w:val="3"/>
        <w:spacing w:before="120"/>
      </w:pPr>
      <w:bookmarkStart w:id="16" w:name="_Toc22218354"/>
      <w:r>
        <w:rPr>
          <w:rFonts w:hint="eastAsia"/>
        </w:rPr>
        <w:t xml:space="preserve">3.2.1 </w:t>
      </w:r>
      <w:r>
        <w:rPr>
          <w:rFonts w:hint="eastAsia"/>
        </w:rPr>
        <w:t>删除功能</w:t>
      </w:r>
      <w:r w:rsidR="00947634">
        <w:rPr>
          <w:rFonts w:hint="eastAsia"/>
        </w:rPr>
        <w:t>描述</w:t>
      </w:r>
      <w:bookmarkEnd w:id="16"/>
    </w:p>
    <w:p w14:paraId="4F22196B" w14:textId="7828F54E" w:rsidR="00960CC1" w:rsidRDefault="00947634" w:rsidP="00960CC1">
      <w:pPr>
        <w:rPr>
          <w:lang w:eastAsia="zh-CN"/>
        </w:rPr>
      </w:pPr>
      <w:r>
        <w:rPr>
          <w:rFonts w:hint="eastAsia"/>
          <w:lang w:eastAsia="zh-CN"/>
        </w:rPr>
        <w:t>首先先判断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不为</w:t>
      </w:r>
      <w:r>
        <w:rPr>
          <w:rFonts w:hint="eastAsia"/>
          <w:lang w:eastAsia="zh-CN"/>
        </w:rPr>
        <w:t>nullptr,</w:t>
      </w:r>
      <w:r>
        <w:rPr>
          <w:rFonts w:hint="eastAsia"/>
          <w:lang w:eastAsia="zh-CN"/>
        </w:rPr>
        <w:t>否则继续程序可能会报错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然后根据传入的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进行判断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如果是首元素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直接让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指向它的下一个元素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即使只有一个元素的情况下也是正确的</w:t>
      </w:r>
      <w:r>
        <w:rPr>
          <w:rFonts w:hint="eastAsia"/>
          <w:lang w:eastAsia="zh-CN"/>
        </w:rPr>
        <w:t>.</w:t>
      </w:r>
    </w:p>
    <w:p w14:paraId="1B350CBF" w14:textId="3017AA0D" w:rsidR="00D360A6" w:rsidRPr="00960CC1" w:rsidRDefault="00947634" w:rsidP="0094763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如果不是首元素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同理</w:t>
      </w:r>
      <w:r>
        <w:rPr>
          <w:rFonts w:hint="eastAsia"/>
          <w:lang w:eastAsia="zh-CN"/>
        </w:rPr>
        <w:t>,</w:t>
      </w:r>
      <w:r w:rsidR="00D360A6">
        <w:rPr>
          <w:rFonts w:hint="eastAsia"/>
          <w:lang w:eastAsia="zh-CN"/>
        </w:rPr>
        <w:t>通过检测下一个元素是否为空小心的向后移动</w:t>
      </w:r>
      <w:r w:rsidR="00D360A6">
        <w:rPr>
          <w:rFonts w:hint="eastAsia"/>
          <w:lang w:eastAsia="zh-CN"/>
        </w:rPr>
        <w:t>,</w:t>
      </w:r>
      <w:r w:rsidR="00D360A6">
        <w:rPr>
          <w:rFonts w:hint="eastAsia"/>
          <w:lang w:eastAsia="zh-CN"/>
        </w:rPr>
        <w:t>找到下一个元素</w:t>
      </w:r>
      <w:r w:rsidR="00D360A6">
        <w:rPr>
          <w:rFonts w:hint="eastAsia"/>
          <w:lang w:eastAsia="zh-CN"/>
        </w:rPr>
        <w:t>id</w:t>
      </w:r>
      <w:r w:rsidR="00D360A6">
        <w:rPr>
          <w:rFonts w:hint="eastAsia"/>
          <w:lang w:eastAsia="zh-CN"/>
        </w:rPr>
        <w:t>为传入</w:t>
      </w:r>
      <w:r w:rsidR="00D360A6">
        <w:rPr>
          <w:rFonts w:hint="eastAsia"/>
          <w:lang w:eastAsia="zh-CN"/>
        </w:rPr>
        <w:t>id</w:t>
      </w:r>
      <w:r w:rsidR="00D360A6">
        <w:rPr>
          <w:rFonts w:hint="eastAsia"/>
          <w:lang w:eastAsia="zh-CN"/>
        </w:rPr>
        <w:t>的元素</w:t>
      </w:r>
      <w:r w:rsidR="00D360A6">
        <w:rPr>
          <w:rFonts w:hint="eastAsia"/>
          <w:lang w:eastAsia="zh-CN"/>
        </w:rPr>
        <w:t>,</w:t>
      </w:r>
      <w:r w:rsidR="00D360A6">
        <w:rPr>
          <w:rFonts w:hint="eastAsia"/>
          <w:lang w:eastAsia="zh-CN"/>
        </w:rPr>
        <w:t>删除之</w:t>
      </w:r>
      <w:r w:rsidR="00D360A6">
        <w:rPr>
          <w:rFonts w:hint="eastAsia"/>
          <w:lang w:eastAsia="zh-CN"/>
        </w:rPr>
        <w:t>,</w:t>
      </w:r>
      <w:r w:rsidR="00D360A6">
        <w:rPr>
          <w:rFonts w:hint="eastAsia"/>
          <w:lang w:eastAsia="zh-CN"/>
        </w:rPr>
        <w:t>展示删除之后的学生表</w:t>
      </w:r>
      <w:r w:rsidR="00D360A6">
        <w:rPr>
          <w:rFonts w:hint="eastAsia"/>
          <w:lang w:eastAsia="zh-CN"/>
        </w:rPr>
        <w:t>.</w:t>
      </w:r>
    </w:p>
    <w:p w14:paraId="6A35F516" w14:textId="13C3AC3F" w:rsidR="00954B54" w:rsidRDefault="00954B54" w:rsidP="00A8652E">
      <w:pPr>
        <w:pStyle w:val="3"/>
        <w:spacing w:before="120"/>
      </w:pPr>
      <w:bookmarkStart w:id="17" w:name="_Toc22218355"/>
      <w:r>
        <w:rPr>
          <w:rFonts w:hint="eastAsia"/>
        </w:rPr>
        <w:t xml:space="preserve">3.2.2 </w:t>
      </w:r>
      <w:r>
        <w:rPr>
          <w:rFonts w:hint="eastAsia"/>
        </w:rPr>
        <w:t>删除功能代码</w:t>
      </w:r>
      <w:bookmarkEnd w:id="17"/>
    </w:p>
    <w:p w14:paraId="54B3B0C5" w14:textId="77777777" w:rsidR="00D360A6" w:rsidRPr="00D360A6" w:rsidRDefault="00D360A6" w:rsidP="00D360A6">
      <w:pPr>
        <w:rPr>
          <w:lang w:eastAsia="zh-CN"/>
        </w:rPr>
      </w:pPr>
    </w:p>
    <w:p w14:paraId="3EF00B45" w14:textId="77777777" w:rsidR="00D360A6" w:rsidRDefault="00D360A6" w:rsidP="00D360A6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pop(</w:t>
      </w:r>
      <w:r>
        <w:rPr>
          <w:rFonts w:ascii="Consolas" w:hAnsi="Consolas" w:cs="Consolas"/>
          <w:color w:val="CC7832"/>
        </w:rPr>
        <w:t xml:space="preserve">const </w:t>
      </w:r>
      <w:r>
        <w:rPr>
          <w:rFonts w:ascii="Consolas" w:hAnsi="Consolas" w:cs="Consolas"/>
          <w:color w:val="A9B7C6"/>
        </w:rPr>
        <w:t>string &amp; id)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 xml:space="preserve">(first== </w:t>
      </w:r>
      <w:r>
        <w:rPr>
          <w:rFonts w:ascii="Consolas" w:hAnsi="Consolas" w:cs="Consolas"/>
          <w:color w:val="CC7832"/>
        </w:rPr>
        <w:t>nullptr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CC7832"/>
        </w:rPr>
        <w:t>return;</w:t>
      </w:r>
      <w:r>
        <w:rPr>
          <w:rFonts w:ascii="Consolas" w:hAnsi="Consolas" w:cs="Consolas"/>
          <w:color w:val="CC7832"/>
        </w:rPr>
        <w:br/>
        <w:t xml:space="preserve">    if</w:t>
      </w:r>
      <w:r>
        <w:rPr>
          <w:rFonts w:ascii="Consolas" w:hAnsi="Consolas" w:cs="Consolas"/>
          <w:color w:val="A9B7C6"/>
        </w:rPr>
        <w:t>(id==first-&gt;value.getId())</w:t>
      </w:r>
      <w:r>
        <w:rPr>
          <w:rFonts w:ascii="Consolas" w:hAnsi="Consolas" w:cs="Consolas"/>
          <w:color w:val="808080"/>
        </w:rPr>
        <w:t>//</w:t>
      </w:r>
      <w:r>
        <w:rPr>
          <w:rFonts w:ascii="Arial" w:hAnsi="Arial" w:cs="Arial"/>
          <w:color w:val="808080"/>
        </w:rPr>
        <w:t>相当于</w:t>
      </w:r>
      <w:r>
        <w:rPr>
          <w:rFonts w:ascii="Consolas" w:hAnsi="Consolas" w:cs="Consolas"/>
          <w:color w:val="808080"/>
        </w:rPr>
        <w:t>add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first = first-&gt;next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>else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>(Node&lt;T&gt; * x=first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 xml:space="preserve">x!= </w:t>
      </w:r>
      <w:r>
        <w:rPr>
          <w:rFonts w:ascii="Consolas" w:hAnsi="Consolas" w:cs="Consolas"/>
          <w:color w:val="CC7832"/>
        </w:rPr>
        <w:t xml:space="preserve">nullptr ; </w:t>
      </w:r>
      <w:r>
        <w:rPr>
          <w:rFonts w:ascii="Consolas" w:hAnsi="Consolas" w:cs="Consolas"/>
          <w:color w:val="A9B7C6"/>
        </w:rPr>
        <w:t>x=x-&gt;next)</w:t>
      </w:r>
      <w:r>
        <w:rPr>
          <w:rFonts w:ascii="Consolas" w:hAnsi="Consolas" w:cs="Consolas"/>
          <w:color w:val="A9B7C6"/>
        </w:rPr>
        <w:br/>
        <w:t xml:space="preserve">        {</w:t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(x-&gt;next &amp;&amp; x-&gt;next-&gt;value.getId()==id)</w:t>
      </w:r>
      <w:r>
        <w:rPr>
          <w:rFonts w:ascii="Consolas" w:hAnsi="Consolas" w:cs="Consolas"/>
          <w:color w:val="A9B7C6"/>
        </w:rPr>
        <w:br/>
        <w:t xml:space="preserve">            {</w:t>
      </w:r>
      <w:r>
        <w:rPr>
          <w:rFonts w:ascii="Consolas" w:hAnsi="Consolas" w:cs="Consolas"/>
          <w:color w:val="A9B7C6"/>
        </w:rPr>
        <w:br/>
        <w:t xml:space="preserve">                Node&lt;T&gt; * temp = x-&gt;next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</w:t>
      </w:r>
      <w:r>
        <w:rPr>
          <w:rFonts w:ascii="Consolas" w:hAnsi="Consolas" w:cs="Consolas"/>
          <w:color w:val="A9B7C6"/>
        </w:rPr>
        <w:t>x-&gt;next = x-&gt;next-&gt;next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delete </w:t>
      </w:r>
      <w:r>
        <w:rPr>
          <w:rFonts w:ascii="Consolas" w:hAnsi="Consolas" w:cs="Consolas"/>
          <w:color w:val="A9B7C6"/>
        </w:rPr>
        <w:t>temp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}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5A65AA7E" w14:textId="77777777" w:rsidR="00D360A6" w:rsidRPr="00D360A6" w:rsidRDefault="00D360A6" w:rsidP="00D360A6">
      <w:pPr>
        <w:rPr>
          <w:lang w:eastAsia="zh-CN"/>
        </w:rPr>
      </w:pPr>
    </w:p>
    <w:p w14:paraId="1C9F5C1B" w14:textId="3391B3ED" w:rsidR="00587D9B" w:rsidRPr="00587D9B" w:rsidRDefault="00587D9B" w:rsidP="00947634">
      <w:pPr>
        <w:rPr>
          <w:lang w:eastAsia="zh-CN"/>
        </w:rPr>
      </w:pPr>
    </w:p>
    <w:p w14:paraId="289D3E65" w14:textId="77777777" w:rsidR="0075165E" w:rsidRDefault="0075165E" w:rsidP="008F78B2">
      <w:pPr>
        <w:pStyle w:val="2"/>
        <w:spacing w:before="120"/>
      </w:pPr>
      <w:bookmarkStart w:id="18" w:name="_Toc22218356"/>
      <w:r>
        <w:rPr>
          <w:rFonts w:hint="eastAsia"/>
        </w:rPr>
        <w:t xml:space="preserve">3.3 </w:t>
      </w:r>
      <w:r>
        <w:rPr>
          <w:rFonts w:hint="eastAsia"/>
        </w:rPr>
        <w:t>查找功能的实现</w:t>
      </w:r>
      <w:bookmarkEnd w:id="18"/>
    </w:p>
    <w:p w14:paraId="336F6037" w14:textId="27E8DE54" w:rsidR="00587D9B" w:rsidRDefault="00587D9B" w:rsidP="00A8652E">
      <w:pPr>
        <w:pStyle w:val="3"/>
        <w:spacing w:before="120"/>
      </w:pPr>
      <w:bookmarkStart w:id="19" w:name="_Toc22218357"/>
      <w:r>
        <w:rPr>
          <w:rFonts w:hint="eastAsia"/>
        </w:rPr>
        <w:t xml:space="preserve">3.3.1 </w:t>
      </w:r>
      <w:r>
        <w:rPr>
          <w:rFonts w:hint="eastAsia"/>
        </w:rPr>
        <w:t>查找功能</w:t>
      </w:r>
      <w:r w:rsidR="00D360A6">
        <w:rPr>
          <w:rFonts w:hint="eastAsia"/>
        </w:rPr>
        <w:t>描述</w:t>
      </w:r>
      <w:bookmarkEnd w:id="19"/>
    </w:p>
    <w:p w14:paraId="2BA5F3BD" w14:textId="5401138F" w:rsidR="00D360A6" w:rsidRPr="00D360A6" w:rsidRDefault="00D360A6" w:rsidP="00D360A6">
      <w:pPr>
        <w:rPr>
          <w:lang w:eastAsia="zh-CN"/>
        </w:rPr>
      </w:pPr>
      <w:r>
        <w:rPr>
          <w:rFonts w:hint="eastAsia"/>
          <w:lang w:eastAsia="zh-CN"/>
        </w:rPr>
        <w:t>遍历链表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找到学生表中符合传入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的元素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通过重载了的</w:t>
      </w:r>
      <w:r>
        <w:rPr>
          <w:rFonts w:hint="eastAsia"/>
          <w:lang w:eastAsia="zh-CN"/>
        </w:rPr>
        <w:t>&lt;&lt;</w:t>
      </w:r>
      <w:r>
        <w:rPr>
          <w:rFonts w:hint="eastAsia"/>
          <w:lang w:eastAsia="zh-CN"/>
        </w:rPr>
        <w:t>把该学生信息打印出来</w:t>
      </w:r>
      <w:r>
        <w:rPr>
          <w:rFonts w:hint="eastAsia"/>
          <w:lang w:eastAsia="zh-CN"/>
        </w:rPr>
        <w:t>.</w:t>
      </w:r>
    </w:p>
    <w:p w14:paraId="52CAE84F" w14:textId="0C916523" w:rsidR="00960CC1" w:rsidRPr="00960CC1" w:rsidRDefault="00960CC1" w:rsidP="00960CC1">
      <w:pPr>
        <w:rPr>
          <w:lang w:eastAsia="zh-CN"/>
        </w:rPr>
      </w:pPr>
    </w:p>
    <w:p w14:paraId="4D3EFFBB" w14:textId="3CEC89F6" w:rsidR="00587D9B" w:rsidRDefault="00587D9B" w:rsidP="00A8652E">
      <w:pPr>
        <w:pStyle w:val="3"/>
        <w:spacing w:before="120"/>
      </w:pPr>
      <w:bookmarkStart w:id="20" w:name="_Toc22218358"/>
      <w:r>
        <w:rPr>
          <w:rFonts w:hint="eastAsia"/>
        </w:rPr>
        <w:t xml:space="preserve">3.3.2 </w:t>
      </w:r>
      <w:r>
        <w:rPr>
          <w:rFonts w:hint="eastAsia"/>
        </w:rPr>
        <w:t>查找功能代码</w:t>
      </w:r>
      <w:bookmarkEnd w:id="20"/>
    </w:p>
    <w:p w14:paraId="56B3517F" w14:textId="384A4B9B" w:rsidR="00D360A6" w:rsidRDefault="00D360A6" w:rsidP="00D360A6">
      <w:pPr>
        <w:ind w:firstLineChars="0" w:firstLine="0"/>
        <w:rPr>
          <w:lang w:eastAsia="zh-CN"/>
        </w:rPr>
      </w:pPr>
    </w:p>
    <w:p w14:paraId="15434451" w14:textId="77777777" w:rsidR="00D360A6" w:rsidRPr="00D360A6" w:rsidRDefault="00D360A6" w:rsidP="00D360A6">
      <w:pPr>
        <w:rPr>
          <w:lang w:eastAsia="zh-CN"/>
        </w:rPr>
      </w:pPr>
    </w:p>
    <w:p w14:paraId="370BC00F" w14:textId="77777777" w:rsidR="00D360A6" w:rsidRDefault="00D360A6" w:rsidP="00D360A6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show(</w:t>
      </w:r>
      <w:r>
        <w:rPr>
          <w:rFonts w:ascii="Consolas" w:hAnsi="Consolas" w:cs="Consolas"/>
          <w:color w:val="CC7832"/>
        </w:rPr>
        <w:t xml:space="preserve">const </w:t>
      </w:r>
      <w:r>
        <w:rPr>
          <w:rFonts w:ascii="Consolas" w:hAnsi="Consolas" w:cs="Consolas"/>
          <w:color w:val="A9B7C6"/>
        </w:rPr>
        <w:t>string &amp; id)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cout&lt;&lt;endl&lt;&lt;</w:t>
      </w:r>
      <w:r>
        <w:rPr>
          <w:rFonts w:ascii="Consolas" w:hAnsi="Consolas" w:cs="Consolas"/>
          <w:color w:val="6A8759"/>
        </w:rPr>
        <w:t>"</w:t>
      </w:r>
      <w:r>
        <w:rPr>
          <w:rFonts w:ascii="Arial" w:hAnsi="Arial" w:cs="Arial"/>
          <w:color w:val="6A8759"/>
        </w:rPr>
        <w:t>学号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姓名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性别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年龄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报考类别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&lt;&lt;endl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808080"/>
        </w:rPr>
        <w:t>//</w:t>
      </w:r>
      <w:r>
        <w:rPr>
          <w:rFonts w:ascii="Arial" w:hAnsi="Arial" w:cs="Arial"/>
          <w:color w:val="808080"/>
        </w:rPr>
        <w:t>空四格</w:t>
      </w:r>
      <w:r>
        <w:rPr>
          <w:rFonts w:ascii="Arial" w:hAnsi="Arial" w:cs="Arial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>(Node&lt;T&gt; * x=first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 xml:space="preserve">x!= </w:t>
      </w:r>
      <w:r>
        <w:rPr>
          <w:rFonts w:ascii="Consolas" w:hAnsi="Consolas" w:cs="Consolas"/>
          <w:color w:val="CC7832"/>
        </w:rPr>
        <w:t xml:space="preserve">nullptr ; </w:t>
      </w:r>
      <w:r>
        <w:rPr>
          <w:rFonts w:ascii="Consolas" w:hAnsi="Consolas" w:cs="Consolas"/>
          <w:color w:val="A9B7C6"/>
        </w:rPr>
        <w:t>x=x-&gt;next)</w:t>
      </w:r>
      <w:r>
        <w:rPr>
          <w:rFonts w:ascii="Consolas" w:hAnsi="Consolas" w:cs="Consolas"/>
          <w:color w:val="A9B7C6"/>
        </w:rPr>
        <w:br/>
        <w:t xml:space="preserve">    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(id==x-&gt;value.getId())</w:t>
      </w:r>
      <w:r>
        <w:rPr>
          <w:rFonts w:ascii="Consolas" w:hAnsi="Consolas" w:cs="Consolas"/>
          <w:color w:val="A9B7C6"/>
        </w:rPr>
        <w:br/>
        <w:t xml:space="preserve">        {</w:t>
      </w:r>
      <w:r>
        <w:rPr>
          <w:rFonts w:ascii="Consolas" w:hAnsi="Consolas" w:cs="Consolas"/>
          <w:color w:val="A9B7C6"/>
        </w:rPr>
        <w:br/>
        <w:t xml:space="preserve">            cout&lt;&lt;x-&gt;value&lt;&lt;endl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return;</w:t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cout &lt;&lt; </w:t>
      </w:r>
      <w:r>
        <w:rPr>
          <w:rFonts w:ascii="Consolas" w:hAnsi="Consolas" w:cs="Consolas"/>
          <w:color w:val="6A8759"/>
        </w:rPr>
        <w:t>"No such student"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79A051B5" w14:textId="77777777" w:rsidR="00D360A6" w:rsidRPr="00D360A6" w:rsidRDefault="00D360A6" w:rsidP="00D360A6">
      <w:pPr>
        <w:rPr>
          <w:lang w:eastAsia="zh-CN"/>
        </w:rPr>
      </w:pPr>
    </w:p>
    <w:p w14:paraId="1652ECA4" w14:textId="40E1B4F3" w:rsidR="00587D9B" w:rsidRPr="00587D9B" w:rsidRDefault="00587D9B" w:rsidP="00587D9B">
      <w:pPr>
        <w:rPr>
          <w:lang w:eastAsia="zh-CN"/>
        </w:rPr>
      </w:pPr>
    </w:p>
    <w:p w14:paraId="064D0C6C" w14:textId="77777777" w:rsidR="0075165E" w:rsidRDefault="0075165E" w:rsidP="008F78B2">
      <w:pPr>
        <w:pStyle w:val="2"/>
        <w:spacing w:before="120"/>
      </w:pPr>
      <w:bookmarkStart w:id="21" w:name="_Toc22218359"/>
      <w:r>
        <w:rPr>
          <w:rFonts w:hint="eastAsia"/>
        </w:rPr>
        <w:t xml:space="preserve">3.4 </w:t>
      </w:r>
      <w:r>
        <w:rPr>
          <w:rFonts w:hint="eastAsia"/>
        </w:rPr>
        <w:t>修改功能的实现</w:t>
      </w:r>
      <w:bookmarkEnd w:id="21"/>
    </w:p>
    <w:p w14:paraId="54E25197" w14:textId="0EECA756" w:rsidR="00946937" w:rsidRDefault="00946937" w:rsidP="00A8652E">
      <w:pPr>
        <w:pStyle w:val="3"/>
        <w:spacing w:before="120"/>
      </w:pPr>
      <w:bookmarkStart w:id="22" w:name="_Toc22218360"/>
      <w:r>
        <w:rPr>
          <w:rFonts w:hint="eastAsia"/>
        </w:rPr>
        <w:t xml:space="preserve">3.4.1 </w:t>
      </w:r>
      <w:r>
        <w:rPr>
          <w:rFonts w:hint="eastAsia"/>
        </w:rPr>
        <w:t>修改功能</w:t>
      </w:r>
      <w:r w:rsidR="00D360A6">
        <w:rPr>
          <w:rFonts w:hint="eastAsia"/>
        </w:rPr>
        <w:t>描述</w:t>
      </w:r>
      <w:bookmarkEnd w:id="22"/>
    </w:p>
    <w:p w14:paraId="27DC47CA" w14:textId="10C52C2F" w:rsidR="00D360A6" w:rsidRPr="00D360A6" w:rsidRDefault="00D360A6" w:rsidP="00D360A6">
      <w:pPr>
        <w:rPr>
          <w:lang w:eastAsia="zh-CN"/>
        </w:rPr>
      </w:pPr>
      <w:r>
        <w:rPr>
          <w:rFonts w:hint="eastAsia"/>
          <w:lang w:eastAsia="zh-CN"/>
        </w:rPr>
        <w:t>修改功能首先根据传入的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找到对应的学生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然后根据传入的</w:t>
      </w:r>
      <w:r>
        <w:rPr>
          <w:rFonts w:hint="eastAsia"/>
          <w:lang w:eastAsia="zh-CN"/>
        </w:rPr>
        <w:t>pos,</w:t>
      </w:r>
      <w:r>
        <w:rPr>
          <w:rFonts w:hint="eastAsia"/>
          <w:lang w:eastAsia="zh-CN"/>
        </w:rPr>
        <w:t>找到想要修改的属性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并且把该属性设置为传入的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需要注意的是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如果传入的是</w:t>
      </w:r>
      <w:r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string,</w:t>
      </w:r>
      <w:r>
        <w:rPr>
          <w:rFonts w:hint="eastAsia"/>
          <w:lang w:eastAsia="zh-CN"/>
        </w:rPr>
        <w:t>需要转换为</w:t>
      </w:r>
      <w:r>
        <w:rPr>
          <w:rFonts w:hint="eastAsia"/>
          <w:lang w:eastAsia="zh-CN"/>
        </w:rPr>
        <w:t>int.</w:t>
      </w:r>
      <w:r>
        <w:rPr>
          <w:rFonts w:hint="eastAsia"/>
          <w:lang w:eastAsia="zh-CN"/>
        </w:rPr>
        <w:t>重新展示学生信息表</w:t>
      </w:r>
      <w:r>
        <w:rPr>
          <w:rFonts w:hint="eastAsia"/>
          <w:lang w:eastAsia="zh-CN"/>
        </w:rPr>
        <w:t>.</w:t>
      </w:r>
    </w:p>
    <w:p w14:paraId="7C23E7FD" w14:textId="5297F338" w:rsidR="00D360A6" w:rsidRDefault="00946937" w:rsidP="00D360A6">
      <w:pPr>
        <w:pStyle w:val="3"/>
        <w:spacing w:before="120"/>
      </w:pPr>
      <w:bookmarkStart w:id="23" w:name="_Toc22218361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修改功能代码</w:t>
      </w:r>
      <w:bookmarkEnd w:id="23"/>
    </w:p>
    <w:p w14:paraId="5BFF42C3" w14:textId="77777777" w:rsidR="00D360A6" w:rsidRPr="00D360A6" w:rsidRDefault="00D360A6" w:rsidP="00D360A6">
      <w:pPr>
        <w:rPr>
          <w:lang w:eastAsia="zh-CN"/>
        </w:rPr>
      </w:pPr>
    </w:p>
    <w:p w14:paraId="04A3C850" w14:textId="77777777" w:rsidR="00D360A6" w:rsidRDefault="00D360A6" w:rsidP="00D360A6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change(</w:t>
      </w:r>
      <w:r>
        <w:rPr>
          <w:rFonts w:ascii="Consolas" w:hAnsi="Consolas" w:cs="Consolas"/>
          <w:color w:val="CC7832"/>
        </w:rPr>
        <w:t xml:space="preserve">const </w:t>
      </w:r>
      <w:r>
        <w:rPr>
          <w:rFonts w:ascii="Consolas" w:hAnsi="Consolas" w:cs="Consolas"/>
          <w:color w:val="A9B7C6"/>
        </w:rPr>
        <w:t>string &amp; id</w:t>
      </w:r>
      <w:r>
        <w:rPr>
          <w:rFonts w:ascii="Consolas" w:hAnsi="Consolas" w:cs="Consolas"/>
          <w:color w:val="CC7832"/>
        </w:rPr>
        <w:t xml:space="preserve">,int </w:t>
      </w:r>
      <w:r>
        <w:rPr>
          <w:rFonts w:ascii="Consolas" w:hAnsi="Consolas" w:cs="Consolas"/>
          <w:color w:val="A9B7C6"/>
        </w:rPr>
        <w:t>pos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string value)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//pos 0,1,2,3,4 id,name,gender,age,examCategory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>(Node&lt;T&gt; * x=first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 xml:space="preserve">x!= </w:t>
      </w:r>
      <w:r>
        <w:rPr>
          <w:rFonts w:ascii="Consolas" w:hAnsi="Consolas" w:cs="Consolas"/>
          <w:color w:val="CC7832"/>
        </w:rPr>
        <w:t xml:space="preserve">nullptr ; </w:t>
      </w:r>
      <w:r>
        <w:rPr>
          <w:rFonts w:ascii="Consolas" w:hAnsi="Consolas" w:cs="Consolas"/>
          <w:color w:val="A9B7C6"/>
        </w:rPr>
        <w:t>x=x-&gt;next)</w:t>
      </w:r>
      <w:r>
        <w:rPr>
          <w:rFonts w:ascii="Consolas" w:hAnsi="Consolas" w:cs="Consolas"/>
          <w:color w:val="A9B7C6"/>
        </w:rPr>
        <w:br/>
        <w:t xml:space="preserve">    {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(id==x-&gt;value.getId())</w:t>
      </w:r>
      <w:r>
        <w:rPr>
          <w:rFonts w:ascii="Consolas" w:hAnsi="Consolas" w:cs="Consolas"/>
          <w:color w:val="A9B7C6"/>
        </w:rPr>
        <w:br/>
        <w:t xml:space="preserve">        {</w:t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 xml:space="preserve">switch </w:t>
      </w:r>
      <w:r>
        <w:rPr>
          <w:rFonts w:ascii="Consolas" w:hAnsi="Consolas" w:cs="Consolas"/>
          <w:color w:val="A9B7C6"/>
        </w:rPr>
        <w:t>(pos)</w:t>
      </w:r>
      <w:r>
        <w:rPr>
          <w:rFonts w:ascii="Consolas" w:hAnsi="Consolas" w:cs="Consolas"/>
          <w:color w:val="A9B7C6"/>
        </w:rPr>
        <w:br/>
        <w:t xml:space="preserve">            {</w:t>
      </w:r>
      <w:r>
        <w:rPr>
          <w:rFonts w:ascii="Consolas" w:hAnsi="Consolas" w:cs="Consolas"/>
          <w:color w:val="A9B7C6"/>
        </w:rPr>
        <w:br/>
        <w:t xml:space="preserve">          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x-&gt;value.setId(value)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  break;</w:t>
      </w:r>
      <w:r>
        <w:rPr>
          <w:rFonts w:ascii="Consolas" w:hAnsi="Consolas" w:cs="Consolas"/>
          <w:color w:val="CC7832"/>
        </w:rPr>
        <w:br/>
        <w:t xml:space="preserve">                case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x-&gt;value.setName(value)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  break;</w:t>
      </w:r>
      <w:r>
        <w:rPr>
          <w:rFonts w:ascii="Consolas" w:hAnsi="Consolas" w:cs="Consolas"/>
          <w:color w:val="CC7832"/>
        </w:rPr>
        <w:br/>
        <w:t xml:space="preserve">                case 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x-&gt;value.setGender(value)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  break;</w:t>
      </w:r>
      <w:r>
        <w:rPr>
          <w:rFonts w:ascii="Consolas" w:hAnsi="Consolas" w:cs="Consolas"/>
          <w:color w:val="CC7832"/>
        </w:rPr>
        <w:br/>
        <w:t xml:space="preserve">                case 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x-&gt;value.setAge(atoi(value.c_str()))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  break;</w:t>
      </w:r>
      <w:r>
        <w:rPr>
          <w:rFonts w:ascii="Consolas" w:hAnsi="Consolas" w:cs="Consolas"/>
          <w:color w:val="CC7832"/>
        </w:rPr>
        <w:br/>
        <w:t xml:space="preserve">                case 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x-&gt;value.setExamCategory(value)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  break;</w:t>
      </w:r>
      <w:r>
        <w:rPr>
          <w:rFonts w:ascii="Consolas" w:hAnsi="Consolas" w:cs="Consolas"/>
          <w:color w:val="CC7832"/>
        </w:rPr>
        <w:br/>
        <w:t xml:space="preserve">                default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    </w:t>
      </w:r>
      <w:r>
        <w:rPr>
          <w:rFonts w:ascii="Consolas" w:hAnsi="Consolas" w:cs="Consolas"/>
          <w:color w:val="CC7832"/>
        </w:rPr>
        <w:t>break;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}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028F6BDD" w14:textId="77777777" w:rsidR="00D360A6" w:rsidRPr="00D360A6" w:rsidRDefault="00D360A6" w:rsidP="00D360A6">
      <w:pPr>
        <w:rPr>
          <w:lang w:eastAsia="zh-CN"/>
        </w:rPr>
      </w:pPr>
    </w:p>
    <w:p w14:paraId="026DE86A" w14:textId="38F7FD5C" w:rsidR="00946937" w:rsidRDefault="00946937" w:rsidP="00946937">
      <w:pPr>
        <w:rPr>
          <w:lang w:eastAsia="zh-CN"/>
        </w:rPr>
      </w:pPr>
    </w:p>
    <w:p w14:paraId="4D79D0CC" w14:textId="50A08415" w:rsidR="00946937" w:rsidRPr="00946937" w:rsidRDefault="00946937" w:rsidP="00946937">
      <w:pPr>
        <w:rPr>
          <w:lang w:eastAsia="zh-CN"/>
        </w:rPr>
      </w:pPr>
    </w:p>
    <w:p w14:paraId="1E5A488E" w14:textId="77777777" w:rsidR="00D360A6" w:rsidRDefault="00D360A6" w:rsidP="002779D6">
      <w:pPr>
        <w:pStyle w:val="2"/>
        <w:spacing w:before="120"/>
      </w:pPr>
    </w:p>
    <w:p w14:paraId="554BF4FB" w14:textId="72E6E133" w:rsidR="0075165E" w:rsidRPr="002779D6" w:rsidRDefault="0075165E" w:rsidP="002779D6">
      <w:pPr>
        <w:pStyle w:val="2"/>
        <w:spacing w:before="120"/>
      </w:pPr>
      <w:bookmarkStart w:id="24" w:name="_Toc22218362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24"/>
    </w:p>
    <w:p w14:paraId="79C51E8F" w14:textId="77777777" w:rsidR="00D360A6" w:rsidRDefault="00D360A6" w:rsidP="00D360A6">
      <w:pPr>
        <w:pStyle w:val="HTML"/>
        <w:shd w:val="clear" w:color="auto" w:fill="2B2B2B"/>
        <w:ind w:left="48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void </w:t>
      </w:r>
      <w:r>
        <w:rPr>
          <w:rFonts w:ascii="Consolas" w:hAnsi="Consolas" w:cs="Consolas"/>
          <w:color w:val="A9B7C6"/>
        </w:rPr>
        <w:t>show()</w:t>
      </w:r>
      <w:r>
        <w:rPr>
          <w:rFonts w:ascii="Consolas" w:hAnsi="Consolas" w:cs="Consolas"/>
          <w:color w:val="A9B7C6"/>
        </w:rPr>
        <w:br/>
        <w:t>{</w:t>
      </w:r>
      <w:r>
        <w:rPr>
          <w:rFonts w:ascii="Consolas" w:hAnsi="Consolas" w:cs="Consolas"/>
          <w:color w:val="A9B7C6"/>
        </w:rPr>
        <w:br/>
        <w:t xml:space="preserve">    cout&lt;&lt;endl&lt;&lt;</w:t>
      </w:r>
      <w:r>
        <w:rPr>
          <w:rFonts w:ascii="Consolas" w:hAnsi="Consolas" w:cs="Consolas"/>
          <w:color w:val="6A8759"/>
        </w:rPr>
        <w:t>"</w:t>
      </w:r>
      <w:r>
        <w:rPr>
          <w:rFonts w:ascii="Arial" w:hAnsi="Arial" w:cs="Arial"/>
          <w:color w:val="6A8759"/>
        </w:rPr>
        <w:t>学号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姓名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性别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年龄</w:t>
      </w:r>
      <w:r>
        <w:rPr>
          <w:rFonts w:ascii="Arial" w:hAnsi="Arial" w:cs="Arial"/>
          <w:color w:val="6A8759"/>
        </w:rPr>
        <w:t xml:space="preserve">  </w:t>
      </w:r>
      <w:r>
        <w:rPr>
          <w:rFonts w:ascii="Arial" w:hAnsi="Arial" w:cs="Arial"/>
          <w:color w:val="6A8759"/>
        </w:rPr>
        <w:t>报考类别</w:t>
      </w:r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&lt;&lt;endl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808080"/>
        </w:rPr>
        <w:t>//</w:t>
      </w:r>
      <w:r>
        <w:rPr>
          <w:rFonts w:ascii="Arial" w:hAnsi="Arial" w:cs="Arial"/>
          <w:color w:val="808080"/>
        </w:rPr>
        <w:t>空四格</w:t>
      </w:r>
      <w:r>
        <w:rPr>
          <w:rFonts w:ascii="Arial" w:hAnsi="Arial" w:cs="Arial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>(Node&lt;T&gt; * x=first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 xml:space="preserve">x!= </w:t>
      </w:r>
      <w:r>
        <w:rPr>
          <w:rFonts w:ascii="Consolas" w:hAnsi="Consolas" w:cs="Consolas"/>
          <w:color w:val="CC7832"/>
        </w:rPr>
        <w:t xml:space="preserve">nullptr ; </w:t>
      </w:r>
      <w:r>
        <w:rPr>
          <w:rFonts w:ascii="Consolas" w:hAnsi="Consolas" w:cs="Consolas"/>
          <w:color w:val="A9B7C6"/>
        </w:rPr>
        <w:t>x=x-&gt;next)</w:t>
      </w:r>
      <w:r>
        <w:rPr>
          <w:rFonts w:ascii="Consolas" w:hAnsi="Consolas" w:cs="Consolas"/>
          <w:color w:val="A9B7C6"/>
        </w:rPr>
        <w:br/>
        <w:t xml:space="preserve">    {</w:t>
      </w:r>
      <w:r>
        <w:rPr>
          <w:rFonts w:ascii="Consolas" w:hAnsi="Consolas" w:cs="Consolas"/>
          <w:color w:val="A9B7C6"/>
        </w:rPr>
        <w:br/>
        <w:t xml:space="preserve">        cout&lt;&lt;x-&gt;value&lt;&lt;endl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</w:p>
    <w:p w14:paraId="5419C8CF" w14:textId="72761702" w:rsidR="00946937" w:rsidRPr="00D360A6" w:rsidRDefault="00946937" w:rsidP="00946937">
      <w:pPr>
        <w:rPr>
          <w:lang w:eastAsia="zh-CN"/>
        </w:rPr>
      </w:pPr>
    </w:p>
    <w:p w14:paraId="7C397CFF" w14:textId="77777777" w:rsidR="0075165E" w:rsidRDefault="0075165E" w:rsidP="008F78B2">
      <w:pPr>
        <w:pStyle w:val="2"/>
        <w:spacing w:before="120"/>
      </w:pPr>
      <w:bookmarkStart w:id="25" w:name="_Toc22218363"/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25"/>
    </w:p>
    <w:p w14:paraId="447D2DA2" w14:textId="7EF8F2F2" w:rsidR="00AD5E2E" w:rsidRDefault="00946937" w:rsidP="00A8652E">
      <w:pPr>
        <w:pStyle w:val="3"/>
        <w:spacing w:before="120"/>
      </w:pPr>
      <w:bookmarkStart w:id="26" w:name="_Toc22218364"/>
      <w:r>
        <w:rPr>
          <w:rFonts w:hint="eastAsia"/>
        </w:rPr>
        <w:t xml:space="preserve">3.6.1 </w:t>
      </w:r>
      <w:r>
        <w:rPr>
          <w:rFonts w:hint="eastAsia"/>
        </w:rPr>
        <w:t>总体系统</w:t>
      </w:r>
      <w:r w:rsidR="00D360A6">
        <w:rPr>
          <w:rFonts w:hint="eastAsia"/>
        </w:rPr>
        <w:t>描述</w:t>
      </w:r>
      <w:bookmarkEnd w:id="26"/>
    </w:p>
    <w:p w14:paraId="114C8861" w14:textId="4095CBD5" w:rsidR="004F1DC1" w:rsidRPr="004F1DC1" w:rsidRDefault="00D360A6" w:rsidP="004F1DC1">
      <w:pPr>
        <w:rPr>
          <w:lang w:eastAsia="zh-CN"/>
        </w:rPr>
      </w:pPr>
      <w:r>
        <w:rPr>
          <w:rFonts w:hint="eastAsia"/>
          <w:lang w:eastAsia="zh-CN"/>
        </w:rPr>
        <w:t>引导用户输入建立表的总人数</w:t>
      </w:r>
      <w:r>
        <w:rPr>
          <w:rFonts w:hint="eastAsia"/>
          <w:lang w:eastAsia="zh-CN"/>
        </w:rPr>
        <w:t>N,</w:t>
      </w:r>
      <w:r>
        <w:rPr>
          <w:rFonts w:hint="eastAsia"/>
          <w:lang w:eastAsia="zh-CN"/>
        </w:rPr>
        <w:t>创建表</w:t>
      </w:r>
      <w:r>
        <w:rPr>
          <w:rFonts w:hint="eastAsia"/>
          <w:lang w:eastAsia="zh-CN"/>
        </w:rPr>
        <w:t>studentList,</w:t>
      </w:r>
      <w:r>
        <w:rPr>
          <w:rFonts w:hint="eastAsia"/>
          <w:lang w:eastAsia="zh-CN"/>
        </w:rPr>
        <w:t>并引导</w:t>
      </w:r>
      <w:r w:rsidR="00430689">
        <w:rPr>
          <w:rFonts w:hint="eastAsia"/>
          <w:lang w:eastAsia="zh-CN"/>
        </w:rPr>
        <w:t>用户逐个输入每个学生的每个属性</w:t>
      </w:r>
      <w:r w:rsidR="00430689">
        <w:rPr>
          <w:rFonts w:hint="eastAsia"/>
          <w:lang w:eastAsia="zh-CN"/>
        </w:rPr>
        <w:t>.</w:t>
      </w:r>
      <w:r w:rsidR="00430689">
        <w:rPr>
          <w:rFonts w:hint="eastAsia"/>
          <w:lang w:eastAsia="zh-CN"/>
        </w:rPr>
        <w:t>展示学生表</w:t>
      </w:r>
      <w:r w:rsidR="00430689">
        <w:rPr>
          <w:rFonts w:hint="eastAsia"/>
          <w:lang w:eastAsia="zh-CN"/>
        </w:rPr>
        <w:t>.</w:t>
      </w:r>
      <w:r w:rsidR="00430689">
        <w:rPr>
          <w:rFonts w:hint="eastAsia"/>
          <w:lang w:eastAsia="zh-CN"/>
        </w:rPr>
        <w:t>进入循环</w:t>
      </w:r>
      <w:r w:rsidR="00430689">
        <w:rPr>
          <w:rFonts w:hint="eastAsia"/>
          <w:lang w:eastAsia="zh-CN"/>
        </w:rPr>
        <w:t>,</w:t>
      </w:r>
      <w:r w:rsidR="004158BA">
        <w:rPr>
          <w:rFonts w:hint="eastAsia"/>
          <w:lang w:eastAsia="zh-CN"/>
        </w:rPr>
        <w:t>根据用户输入的</w:t>
      </w:r>
      <w:r w:rsidR="004158BA">
        <w:rPr>
          <w:rFonts w:hint="eastAsia"/>
          <w:lang w:eastAsia="zh-CN"/>
        </w:rPr>
        <w:t>operate,switch</w:t>
      </w:r>
      <w:r w:rsidR="004158BA">
        <w:rPr>
          <w:rFonts w:hint="eastAsia"/>
          <w:lang w:eastAsia="zh-CN"/>
        </w:rPr>
        <w:t>之</w:t>
      </w:r>
      <w:r w:rsidR="004158BA">
        <w:rPr>
          <w:rFonts w:hint="eastAsia"/>
          <w:lang w:eastAsia="zh-CN"/>
        </w:rPr>
        <w:t>,</w:t>
      </w:r>
      <w:r w:rsidR="004158BA">
        <w:rPr>
          <w:rFonts w:hint="eastAsia"/>
          <w:lang w:eastAsia="zh-CN"/>
        </w:rPr>
        <w:t>并且根据不同的</w:t>
      </w:r>
      <w:r w:rsidR="004158BA">
        <w:rPr>
          <w:rFonts w:hint="eastAsia"/>
          <w:lang w:eastAsia="zh-CN"/>
        </w:rPr>
        <w:t>operate</w:t>
      </w:r>
      <w:r w:rsidR="004158BA">
        <w:rPr>
          <w:rFonts w:hint="eastAsia"/>
          <w:lang w:eastAsia="zh-CN"/>
        </w:rPr>
        <w:t>调用</w:t>
      </w:r>
      <w:r w:rsidR="004158BA">
        <w:rPr>
          <w:rFonts w:hint="eastAsia"/>
          <w:lang w:eastAsia="zh-CN"/>
        </w:rPr>
        <w:t>studentList</w:t>
      </w:r>
      <w:r w:rsidR="004158BA">
        <w:rPr>
          <w:rFonts w:hint="eastAsia"/>
          <w:lang w:eastAsia="zh-CN"/>
        </w:rPr>
        <w:t>里相应的函数</w:t>
      </w:r>
      <w:r w:rsidR="004158BA">
        <w:rPr>
          <w:rFonts w:hint="eastAsia"/>
          <w:lang w:eastAsia="zh-CN"/>
        </w:rPr>
        <w:t>.</w:t>
      </w:r>
    </w:p>
    <w:p w14:paraId="4018B3A0" w14:textId="5E044D31" w:rsidR="00AD5E2E" w:rsidRDefault="00946937" w:rsidP="00A8652E">
      <w:pPr>
        <w:pStyle w:val="3"/>
        <w:spacing w:before="120"/>
      </w:pPr>
      <w:bookmarkStart w:id="27" w:name="_Toc22218365"/>
      <w:r>
        <w:rPr>
          <w:rFonts w:hint="eastAsia"/>
        </w:rPr>
        <w:t xml:space="preserve">3.6.2 </w:t>
      </w:r>
      <w:r>
        <w:rPr>
          <w:rFonts w:hint="eastAsia"/>
        </w:rPr>
        <w:t>总体系统</w:t>
      </w:r>
      <w:r w:rsidR="00D360A6">
        <w:rPr>
          <w:rFonts w:hint="eastAsia"/>
        </w:rPr>
        <w:t>核心</w:t>
      </w:r>
      <w:r>
        <w:rPr>
          <w:rFonts w:hint="eastAsia"/>
        </w:rPr>
        <w:t>代码</w:t>
      </w:r>
      <w:bookmarkEnd w:id="27"/>
    </w:p>
    <w:p w14:paraId="2913E2BA" w14:textId="77777777" w:rsidR="004158BA" w:rsidRPr="004158BA" w:rsidRDefault="004158BA" w:rsidP="004158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00"/>
        <w:jc w:val="left"/>
        <w:rPr>
          <w:rFonts w:ascii="Consolas" w:hAnsi="Consolas" w:cs="Consolas"/>
          <w:color w:val="A9B7C6"/>
          <w:sz w:val="20"/>
          <w:lang w:eastAsia="zh-CN" w:bidi="ar-SA"/>
        </w:rPr>
      </w:pPr>
      <w:r w:rsidRPr="004158BA">
        <w:rPr>
          <w:rFonts w:ascii="Consolas" w:hAnsi="Consolas" w:cs="Consolas"/>
          <w:color w:val="CC7832"/>
          <w:sz w:val="20"/>
          <w:lang w:eastAsia="zh-CN" w:bidi="ar-SA"/>
        </w:rPr>
        <w:t xml:space="preserve">bool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is_continue=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true;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>while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(is_continue)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>{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cout&lt;&lt;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请选择你要进行的操作：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int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operate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操作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 xml:space="preserve">int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pos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位置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string id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name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gender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exam_category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int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age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string value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修改时指定的属性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 student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cin&gt;&gt;operate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//1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为插入，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2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为删除，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3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为查找，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4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为修改，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5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为统计，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0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为取消操作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switch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(operate)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{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 xml:space="preserve">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1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cout&lt;&lt;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请输入你要插入的考生的位置：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cin&gt;&gt;pos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插入一个考生信息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 xml:space="preserve">cout &lt;&lt; 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请依次输入该考生的信息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: 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lastRenderedPageBreak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cin&gt;&gt;id&gt;&gt;name&gt;&gt;gender&gt;&gt;age&gt;&gt;exam_category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student.setId(id)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student.setName(name)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student.setGender(gender)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student.setAge(age)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student.setExamCategory(exam_category)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studentList.insert(pos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2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cout&lt;&lt;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请输入要删除的考生的考号：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//</w:t>
      </w:r>
      <w:r w:rsidRPr="004158BA">
        <w:rPr>
          <w:rFonts w:ascii="Arial" w:hAnsi="Arial" w:cs="Arial"/>
          <w:color w:val="808080"/>
          <w:sz w:val="20"/>
          <w:lang w:eastAsia="zh-CN" w:bidi="ar-SA"/>
        </w:rPr>
        <w:t>注意是操作考号，所有得是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t>string</w:t>
      </w:r>
      <w:r w:rsidRPr="004158BA">
        <w:rPr>
          <w:rFonts w:ascii="Consolas" w:hAnsi="Consolas" w:cs="Consolas"/>
          <w:color w:val="808080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cin&gt;&gt;id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studentList.pop(id)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3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cout &lt;&lt; 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请输入要查找的考生的考号：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 &gt;&gt; id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studentList.show(id)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4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cout &lt;&lt; 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请输入要修改的考生的考号：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 &gt;&gt; id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 xml:space="preserve">cout &lt;&lt; 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请输入要修改的位置：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 &gt;&gt; pos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 xml:space="preserve">cout &lt;&lt; 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Arial" w:hAnsi="Arial" w:cs="Arial"/>
          <w:color w:val="6A8759"/>
          <w:sz w:val="20"/>
          <w:lang w:eastAsia="zh-CN" w:bidi="ar-SA"/>
        </w:rPr>
        <w:t>请输入要修改的值：</w:t>
      </w:r>
      <w:r w:rsidRPr="004158BA">
        <w:rPr>
          <w:rFonts w:ascii="Consolas" w:hAnsi="Consolas" w:cs="Consolas"/>
          <w:color w:val="6A8759"/>
          <w:sz w:val="20"/>
          <w:lang w:eastAsia="zh-CN" w:bidi="ar-SA"/>
        </w:rPr>
        <w:t>"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cin &gt;&gt; value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studentList.change(id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pos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,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value)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5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studentList.show()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case </w:t>
      </w:r>
      <w:r w:rsidRPr="004158BA">
        <w:rPr>
          <w:rFonts w:ascii="Consolas" w:hAnsi="Consolas" w:cs="Consolas"/>
          <w:color w:val="6897BB"/>
          <w:sz w:val="20"/>
          <w:lang w:eastAsia="zh-CN" w:bidi="ar-SA"/>
        </w:rPr>
        <w:t>0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is_continue=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false;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    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    default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: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 xml:space="preserve">            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t>break;</w:t>
      </w:r>
      <w:r w:rsidRPr="004158BA">
        <w:rPr>
          <w:rFonts w:ascii="Consolas" w:hAnsi="Consolas" w:cs="Consolas"/>
          <w:color w:val="CC7832"/>
          <w:sz w:val="20"/>
          <w:lang w:eastAsia="zh-CN" w:bidi="ar-SA"/>
        </w:rPr>
        <w:br/>
        <w:t xml:space="preserve">    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t>}</w:t>
      </w:r>
      <w:r w:rsidRPr="004158BA">
        <w:rPr>
          <w:rFonts w:ascii="Consolas" w:hAnsi="Consolas" w:cs="Consolas"/>
          <w:color w:val="A9B7C6"/>
          <w:sz w:val="20"/>
          <w:lang w:eastAsia="zh-CN" w:bidi="ar-SA"/>
        </w:rPr>
        <w:br/>
        <w:t>}</w:t>
      </w:r>
    </w:p>
    <w:p w14:paraId="66123295" w14:textId="77777777" w:rsidR="004158BA" w:rsidRPr="004158BA" w:rsidRDefault="004158BA" w:rsidP="004158BA">
      <w:pPr>
        <w:rPr>
          <w:lang w:eastAsia="zh-CN"/>
        </w:rPr>
      </w:pPr>
    </w:p>
    <w:p w14:paraId="56B04CF4" w14:textId="089E4023" w:rsidR="00F95D49" w:rsidRPr="00F95D49" w:rsidRDefault="00F95D49" w:rsidP="00F95D49">
      <w:pPr>
        <w:rPr>
          <w:lang w:eastAsia="zh-CN"/>
        </w:rPr>
      </w:pPr>
    </w:p>
    <w:p w14:paraId="44850D00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3F50831B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0EC26EF0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426B5A4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C134737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3AA005BD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808E7C6" w14:textId="77777777" w:rsidR="002779D6" w:rsidRPr="002779D6" w:rsidRDefault="002779D6" w:rsidP="002779D6">
      <w:pPr>
        <w:rPr>
          <w:lang w:eastAsia="zh-CN"/>
        </w:rPr>
      </w:pPr>
    </w:p>
    <w:p w14:paraId="78B04EAC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8" w:name="_Toc2221836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8"/>
    </w:p>
    <w:p w14:paraId="1EC72215" w14:textId="77777777" w:rsidR="004135DF" w:rsidRDefault="004135DF" w:rsidP="004135DF">
      <w:pPr>
        <w:pStyle w:val="2"/>
        <w:spacing w:before="120"/>
      </w:pPr>
      <w:bookmarkStart w:id="29" w:name="_Toc2221836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9"/>
    </w:p>
    <w:p w14:paraId="5873545F" w14:textId="6D4433A7" w:rsidR="004135DF" w:rsidRDefault="004135DF" w:rsidP="004135DF">
      <w:pPr>
        <w:pStyle w:val="3"/>
        <w:spacing w:before="120"/>
      </w:pPr>
      <w:bookmarkStart w:id="30" w:name="_Toc22218368"/>
      <w:r>
        <w:rPr>
          <w:rFonts w:hint="eastAsia"/>
        </w:rPr>
        <w:t xml:space="preserve">4.1.1 </w:t>
      </w:r>
      <w:r w:rsidR="004158BA">
        <w:rPr>
          <w:rFonts w:hint="eastAsia"/>
        </w:rPr>
        <w:t>建立</w:t>
      </w:r>
      <w:r>
        <w:rPr>
          <w:rFonts w:hint="eastAsia"/>
        </w:rPr>
        <w:t>功能测试</w:t>
      </w:r>
      <w:bookmarkEnd w:id="30"/>
    </w:p>
    <w:p w14:paraId="40236FA0" w14:textId="77777777" w:rsidR="009828EA" w:rsidRDefault="004135DF" w:rsidP="009828E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5F4BFA87" w14:textId="77777777" w:rsidR="009828EA" w:rsidRPr="009828EA" w:rsidRDefault="009828EA" w:rsidP="00982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Consolas"/>
          <w:color w:val="A9B7C6"/>
          <w:sz w:val="23"/>
          <w:szCs w:val="23"/>
          <w:lang w:eastAsia="zh-CN" w:bidi="ar-SA"/>
        </w:rPr>
      </w:pP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>5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br/>
        <w:t xml:space="preserve">1 stu1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女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18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软件工程师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br/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2 stu2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男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19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计算机科学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br/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3 stu3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男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20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大数据分析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br/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4 stu4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男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21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机器学习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br/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5 stu5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女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22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数据挖掘</w:t>
      </w:r>
    </w:p>
    <w:p w14:paraId="02402377" w14:textId="2417CD15" w:rsidR="00901EB6" w:rsidRDefault="009828EA" w:rsidP="009828EA">
      <w:pPr>
        <w:rPr>
          <w:lang w:eastAsia="zh-CN"/>
        </w:rPr>
      </w:pPr>
      <w:r>
        <w:rPr>
          <w:lang w:eastAsia="zh-CN"/>
        </w:rPr>
        <w:t xml:space="preserve"> </w:t>
      </w:r>
    </w:p>
    <w:p w14:paraId="719D3A75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2D3E537B" w14:textId="679D95F6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9828EA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53B04B1C" wp14:editId="64929CFE">
            <wp:extent cx="5759450" cy="3912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9D7B" w14:textId="77777777" w:rsidR="004135DF" w:rsidRPr="004135DF" w:rsidRDefault="004135DF" w:rsidP="004135DF">
      <w:pPr>
        <w:rPr>
          <w:lang w:eastAsia="zh-CN"/>
        </w:rPr>
      </w:pPr>
    </w:p>
    <w:p w14:paraId="0C1E55B9" w14:textId="5866B40A" w:rsidR="004135DF" w:rsidRDefault="004135DF" w:rsidP="004135DF">
      <w:pPr>
        <w:pStyle w:val="3"/>
        <w:spacing w:before="120"/>
      </w:pPr>
      <w:bookmarkStart w:id="31" w:name="_Toc22218369"/>
      <w:r>
        <w:rPr>
          <w:rFonts w:hint="eastAsia"/>
        </w:rPr>
        <w:t xml:space="preserve">4.1.2 </w:t>
      </w:r>
      <w:r w:rsidR="009828EA">
        <w:rPr>
          <w:rFonts w:hint="eastAsia"/>
        </w:rPr>
        <w:t>插入</w:t>
      </w:r>
      <w:r>
        <w:rPr>
          <w:rFonts w:hint="eastAsia"/>
        </w:rPr>
        <w:t>功能测试</w:t>
      </w:r>
      <w:bookmarkEnd w:id="31"/>
    </w:p>
    <w:p w14:paraId="52DAFE56" w14:textId="77777777" w:rsidR="009828EA" w:rsidRDefault="003118CA" w:rsidP="009828EA">
      <w:pPr>
        <w:ind w:firstLine="482"/>
        <w:rPr>
          <w:rFonts w:ascii="Consolas" w:hAnsi="Consolas" w:cs="Consolas"/>
          <w:color w:val="A9B7C6"/>
          <w:sz w:val="23"/>
          <w:szCs w:val="23"/>
          <w:lang w:eastAsia="zh-CN" w:bidi="ar-SA"/>
        </w:rPr>
      </w:pPr>
      <w:r w:rsidRPr="003118CA">
        <w:rPr>
          <w:rFonts w:hint="eastAsia"/>
          <w:b/>
          <w:lang w:eastAsia="zh-CN"/>
        </w:rPr>
        <w:t>测试用例：</w:t>
      </w:r>
    </w:p>
    <w:p w14:paraId="4AD4F875" w14:textId="77777777" w:rsidR="009828EA" w:rsidRPr="009828EA" w:rsidRDefault="009828EA" w:rsidP="00982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Consolas"/>
          <w:color w:val="A9B7C6"/>
          <w:sz w:val="23"/>
          <w:szCs w:val="23"/>
          <w:lang w:eastAsia="zh-CN" w:bidi="ar-SA"/>
        </w:rPr>
      </w:pP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>1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br/>
        <w:t>5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br/>
        <w:t xml:space="preserve">7 stu7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女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 xml:space="preserve"> </w:t>
      </w:r>
      <w:r w:rsidRPr="009828EA">
        <w:rPr>
          <w:rFonts w:ascii="Consolas" w:hAnsi="Consolas" w:cs="Consolas"/>
          <w:color w:val="A9B7C6"/>
          <w:sz w:val="23"/>
          <w:szCs w:val="23"/>
          <w:lang w:eastAsia="zh-CN" w:bidi="ar-SA"/>
        </w:rPr>
        <w:t xml:space="preserve">27 </w:t>
      </w:r>
      <w:r w:rsidRPr="009828EA">
        <w:rPr>
          <w:rFonts w:ascii="Arial" w:hAnsi="Arial" w:cs="Arial"/>
          <w:color w:val="A9B7C6"/>
          <w:sz w:val="23"/>
          <w:szCs w:val="23"/>
          <w:lang w:eastAsia="zh-CN" w:bidi="ar-SA"/>
        </w:rPr>
        <w:t>游戏开发</w:t>
      </w:r>
    </w:p>
    <w:p w14:paraId="2230F145" w14:textId="0A860784" w:rsidR="003118CA" w:rsidRDefault="009828EA" w:rsidP="009828EA">
      <w:pPr>
        <w:rPr>
          <w:lang w:eastAsia="zh-CN"/>
        </w:rPr>
      </w:pPr>
      <w:r>
        <w:rPr>
          <w:lang w:eastAsia="zh-CN"/>
        </w:rPr>
        <w:t xml:space="preserve"> </w:t>
      </w:r>
    </w:p>
    <w:p w14:paraId="4AA4A328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0568AFF6" w14:textId="27D0B518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9828EA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5D46EFC1" wp14:editId="1E3D1163">
            <wp:extent cx="5759450" cy="28860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D20" w14:textId="2BFA2573" w:rsidR="003118CA" w:rsidRPr="003118CA" w:rsidRDefault="003118CA" w:rsidP="003118CA">
      <w:pPr>
        <w:rPr>
          <w:lang w:eastAsia="zh-CN"/>
        </w:rPr>
      </w:pPr>
    </w:p>
    <w:p w14:paraId="01484511" w14:textId="5A81214B" w:rsidR="004135DF" w:rsidRDefault="004135DF" w:rsidP="004135DF">
      <w:pPr>
        <w:pStyle w:val="3"/>
        <w:spacing w:before="120"/>
      </w:pPr>
      <w:bookmarkStart w:id="32" w:name="_Toc22218370"/>
      <w:r>
        <w:rPr>
          <w:rFonts w:hint="eastAsia"/>
        </w:rPr>
        <w:t xml:space="preserve">4.1.3 </w:t>
      </w:r>
      <w:r w:rsidR="009828EA">
        <w:rPr>
          <w:rFonts w:hint="eastAsia"/>
        </w:rPr>
        <w:t>删除</w:t>
      </w:r>
      <w:r>
        <w:rPr>
          <w:rFonts w:hint="eastAsia"/>
        </w:rPr>
        <w:t>功能测试</w:t>
      </w:r>
      <w:bookmarkEnd w:id="32"/>
    </w:p>
    <w:p w14:paraId="4C8E58BE" w14:textId="1D1BF71C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9828EA"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考号为</w:t>
      </w:r>
      <w:r w:rsidR="009828EA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的考生</w:t>
      </w:r>
    </w:p>
    <w:p w14:paraId="3785E8FA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74DA9D25" w14:textId="7B38E8B8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9828EA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079B88C5" wp14:editId="607ECADA">
            <wp:extent cx="3782060" cy="2438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7D3D" w14:textId="54E3B0E8" w:rsidR="003118CA" w:rsidRPr="003118CA" w:rsidRDefault="003118CA" w:rsidP="003118CA">
      <w:pPr>
        <w:rPr>
          <w:lang w:eastAsia="zh-CN"/>
        </w:rPr>
      </w:pPr>
    </w:p>
    <w:p w14:paraId="7C9C4C65" w14:textId="6C178A73" w:rsidR="004135DF" w:rsidRDefault="004135DF" w:rsidP="004135DF">
      <w:pPr>
        <w:pStyle w:val="3"/>
        <w:spacing w:before="120"/>
      </w:pPr>
      <w:bookmarkStart w:id="33" w:name="_Toc22218371"/>
      <w:r>
        <w:rPr>
          <w:rFonts w:hint="eastAsia"/>
        </w:rPr>
        <w:t xml:space="preserve">4.1.4 </w:t>
      </w:r>
      <w:r w:rsidR="009828EA">
        <w:rPr>
          <w:rFonts w:hint="eastAsia"/>
        </w:rPr>
        <w:t>查找</w:t>
      </w:r>
      <w:r>
        <w:rPr>
          <w:rFonts w:hint="eastAsia"/>
        </w:rPr>
        <w:t>功能测试</w:t>
      </w:r>
      <w:bookmarkEnd w:id="33"/>
    </w:p>
    <w:p w14:paraId="132BCA96" w14:textId="6824190F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9828EA">
        <w:rPr>
          <w:rFonts w:hint="eastAsia"/>
          <w:lang w:eastAsia="zh-CN"/>
        </w:rPr>
        <w:t>查找考号为</w:t>
      </w:r>
      <w:r w:rsidR="009828EA">
        <w:rPr>
          <w:rFonts w:hint="eastAsia"/>
          <w:lang w:eastAsia="zh-CN"/>
        </w:rPr>
        <w:t>4</w:t>
      </w:r>
      <w:r w:rsidR="009828EA">
        <w:rPr>
          <w:rFonts w:hint="eastAsia"/>
          <w:lang w:eastAsia="zh-CN"/>
        </w:rPr>
        <w:t>的考生</w:t>
      </w:r>
    </w:p>
    <w:p w14:paraId="66B12798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lastRenderedPageBreak/>
        <w:t>实验结果：</w:t>
      </w:r>
    </w:p>
    <w:p w14:paraId="689ADA68" w14:textId="33EB0770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9828EA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08F6824" wp14:editId="1E86C973">
            <wp:extent cx="4135755" cy="14268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D86C" w14:textId="4BE25241" w:rsidR="003118CA" w:rsidRPr="003118CA" w:rsidRDefault="003118CA" w:rsidP="003118CA">
      <w:pPr>
        <w:rPr>
          <w:lang w:eastAsia="zh-CN"/>
        </w:rPr>
      </w:pPr>
    </w:p>
    <w:p w14:paraId="46A377C8" w14:textId="349DA25A" w:rsidR="004135DF" w:rsidRDefault="004135DF" w:rsidP="004135DF">
      <w:pPr>
        <w:pStyle w:val="3"/>
        <w:spacing w:before="120"/>
      </w:pPr>
      <w:bookmarkStart w:id="34" w:name="_Toc22218372"/>
      <w:r>
        <w:rPr>
          <w:rFonts w:hint="eastAsia"/>
        </w:rPr>
        <w:t xml:space="preserve">4.1.5 </w:t>
      </w:r>
      <w:r w:rsidR="009828EA">
        <w:rPr>
          <w:rFonts w:hint="eastAsia"/>
        </w:rPr>
        <w:t>修改</w:t>
      </w:r>
      <w:r>
        <w:rPr>
          <w:rFonts w:hint="eastAsia"/>
        </w:rPr>
        <w:t>功能测试</w:t>
      </w:r>
      <w:bookmarkEnd w:id="34"/>
    </w:p>
    <w:p w14:paraId="0837179D" w14:textId="79D3D3A2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9828EA">
        <w:rPr>
          <w:rFonts w:hint="eastAsia"/>
          <w:lang w:eastAsia="zh-CN"/>
        </w:rPr>
        <w:t>修改考号为</w:t>
      </w:r>
      <w:r w:rsidR="009828EA">
        <w:rPr>
          <w:rFonts w:hint="eastAsia"/>
          <w:lang w:eastAsia="zh-CN"/>
        </w:rPr>
        <w:t>1</w:t>
      </w:r>
      <w:r w:rsidR="009828EA">
        <w:rPr>
          <w:rFonts w:hint="eastAsia"/>
          <w:lang w:eastAsia="zh-CN"/>
        </w:rPr>
        <w:t>的学生的姓名为</w:t>
      </w:r>
      <w:r w:rsidR="009828EA">
        <w:rPr>
          <w:rFonts w:hint="eastAsia"/>
          <w:lang w:eastAsia="zh-CN"/>
        </w:rPr>
        <w:t>stu</w:t>
      </w:r>
      <w:r w:rsidR="009828EA">
        <w:rPr>
          <w:lang w:eastAsia="zh-CN"/>
        </w:rPr>
        <w:t>100</w:t>
      </w:r>
    </w:p>
    <w:p w14:paraId="4491A15A" w14:textId="35BDEDF2" w:rsidR="003118CA" w:rsidRPr="003118CA" w:rsidRDefault="009828EA" w:rsidP="003118C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 w:rsidR="003118CA" w:rsidRPr="003118CA">
        <w:rPr>
          <w:rFonts w:hint="eastAsia"/>
          <w:b/>
          <w:lang w:eastAsia="zh-CN"/>
        </w:rPr>
        <w:t>结果：</w:t>
      </w:r>
    </w:p>
    <w:p w14:paraId="014AF449" w14:textId="75DAF19A" w:rsid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9828EA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5949CAA" wp14:editId="4A7742EF">
            <wp:extent cx="3435985" cy="28403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7353" w14:textId="7BB669AB" w:rsidR="00643BB2" w:rsidRDefault="00643BB2" w:rsidP="00643BB2">
      <w:pPr>
        <w:pStyle w:val="3"/>
        <w:spacing w:before="120"/>
      </w:pPr>
      <w:bookmarkStart w:id="35" w:name="_Toc22218373"/>
      <w:r>
        <w:rPr>
          <w:rFonts w:hint="eastAsia"/>
        </w:rPr>
        <w:t xml:space="preserve">4.1.6 </w:t>
      </w:r>
      <w:r>
        <w:rPr>
          <w:rFonts w:hint="eastAsia"/>
        </w:rPr>
        <w:t>统计功能测试</w:t>
      </w:r>
      <w:bookmarkEnd w:id="35"/>
    </w:p>
    <w:p w14:paraId="6E7A1230" w14:textId="48194503" w:rsidR="00643BB2" w:rsidRDefault="00643BB2" w:rsidP="00643BB2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统计所有学生信息</w:t>
      </w:r>
    </w:p>
    <w:p w14:paraId="5C18AFE0" w14:textId="0C796940" w:rsidR="00643BB2" w:rsidRDefault="00643BB2" w:rsidP="00643BB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 w:rsidRPr="003118CA">
        <w:rPr>
          <w:rFonts w:hint="eastAsia"/>
          <w:b/>
          <w:lang w:eastAsia="zh-CN"/>
        </w:rPr>
        <w:t>结果：</w:t>
      </w:r>
    </w:p>
    <w:p w14:paraId="2C807BEA" w14:textId="635E22B6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643BB2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390FC189" wp14:editId="335F2012">
            <wp:extent cx="3865245" cy="21748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689C" w14:textId="77777777" w:rsidR="00643BB2" w:rsidRPr="003118CA" w:rsidRDefault="00643BB2" w:rsidP="00643BB2">
      <w:pPr>
        <w:ind w:firstLine="482"/>
        <w:rPr>
          <w:b/>
          <w:lang w:eastAsia="zh-CN"/>
        </w:rPr>
      </w:pPr>
    </w:p>
    <w:p w14:paraId="6B73869F" w14:textId="77777777" w:rsidR="00643BB2" w:rsidRPr="009828EA" w:rsidRDefault="00643BB2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7F7BFFF2" w14:textId="525E3674" w:rsidR="003118CA" w:rsidRPr="003118CA" w:rsidRDefault="003118CA" w:rsidP="003118CA">
      <w:pPr>
        <w:ind w:firstLine="482"/>
        <w:rPr>
          <w:b/>
          <w:lang w:eastAsia="zh-CN"/>
        </w:rPr>
      </w:pPr>
    </w:p>
    <w:p w14:paraId="5316DE80" w14:textId="30F64C85" w:rsidR="003118CA" w:rsidRPr="003118CA" w:rsidRDefault="003118CA" w:rsidP="003118CA">
      <w:pPr>
        <w:rPr>
          <w:lang w:eastAsia="zh-CN"/>
        </w:rPr>
      </w:pPr>
    </w:p>
    <w:p w14:paraId="2F62AA72" w14:textId="77777777" w:rsidR="004135DF" w:rsidRDefault="004135DF" w:rsidP="004135DF">
      <w:pPr>
        <w:pStyle w:val="2"/>
        <w:spacing w:before="120"/>
      </w:pPr>
      <w:bookmarkStart w:id="36" w:name="_Toc22218374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6"/>
    </w:p>
    <w:p w14:paraId="77319800" w14:textId="77777777" w:rsidR="004135DF" w:rsidRDefault="004135DF" w:rsidP="004135DF">
      <w:pPr>
        <w:pStyle w:val="3"/>
        <w:spacing w:before="120"/>
      </w:pPr>
      <w:bookmarkStart w:id="37" w:name="_Toc22218375"/>
      <w:r>
        <w:rPr>
          <w:rFonts w:hint="eastAsia"/>
        </w:rPr>
        <w:t xml:space="preserve">4.2.1 </w:t>
      </w:r>
      <w:r>
        <w:rPr>
          <w:rFonts w:hint="eastAsia"/>
        </w:rPr>
        <w:t>初始化无输入数据</w:t>
      </w:r>
      <w:bookmarkEnd w:id="37"/>
    </w:p>
    <w:p w14:paraId="44A127DE" w14:textId="49E3FC20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14:paraId="4A4C34E9" w14:textId="0F4A0DA7" w:rsidR="00643BB2" w:rsidRDefault="00643BB2" w:rsidP="00FD2CA9">
      <w:pPr>
        <w:rPr>
          <w:lang w:eastAsia="zh-CN"/>
        </w:rPr>
      </w:pPr>
      <w:r>
        <w:rPr>
          <w:rFonts w:hint="eastAsia"/>
          <w:lang w:eastAsia="zh-CN"/>
        </w:rPr>
        <w:t>预期结果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程序不报错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且进入循环中</w:t>
      </w:r>
    </w:p>
    <w:p w14:paraId="49C0C568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8F4FA3A" w14:textId="240AB58F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643BB2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72217791" wp14:editId="4884A715">
            <wp:extent cx="5721985" cy="4343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124F" w14:textId="2D668798" w:rsidR="008B5D8B" w:rsidRPr="008B5D8B" w:rsidRDefault="008B5D8B" w:rsidP="008B5D8B">
      <w:pPr>
        <w:rPr>
          <w:lang w:eastAsia="zh-CN"/>
        </w:rPr>
      </w:pPr>
    </w:p>
    <w:p w14:paraId="646506E9" w14:textId="77777777" w:rsidR="004135DF" w:rsidRDefault="004135DF" w:rsidP="004135DF">
      <w:pPr>
        <w:pStyle w:val="3"/>
        <w:spacing w:before="120"/>
      </w:pPr>
      <w:bookmarkStart w:id="38" w:name="_Toc22218376"/>
      <w:r>
        <w:rPr>
          <w:rFonts w:hint="eastAsia"/>
        </w:rPr>
        <w:t xml:space="preserve">4.2.2 </w:t>
      </w:r>
      <w:r>
        <w:rPr>
          <w:rFonts w:hint="eastAsia"/>
        </w:rPr>
        <w:t>删除头结点</w:t>
      </w:r>
      <w:bookmarkEnd w:id="38"/>
    </w:p>
    <w:p w14:paraId="12C70AEA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删除头结点</w:t>
      </w:r>
    </w:p>
    <w:p w14:paraId="78FA668E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 w14:paraId="393D5497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F1FDF64" w14:textId="63CB88F2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643BB2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206DCB60" wp14:editId="117C2CB3">
            <wp:extent cx="4502785" cy="29165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FA34" w14:textId="26FA77CB" w:rsidR="00FD2CA9" w:rsidRPr="00FD2CA9" w:rsidRDefault="00FD2CA9" w:rsidP="00FD2CA9">
      <w:pPr>
        <w:rPr>
          <w:lang w:eastAsia="zh-CN"/>
        </w:rPr>
      </w:pPr>
    </w:p>
    <w:p w14:paraId="1EA54C19" w14:textId="77777777" w:rsidR="004135DF" w:rsidRDefault="004135DF" w:rsidP="004135DF">
      <w:pPr>
        <w:pStyle w:val="3"/>
        <w:spacing w:before="120"/>
      </w:pPr>
      <w:bookmarkStart w:id="39" w:name="_Toc22218377"/>
      <w:r>
        <w:rPr>
          <w:rFonts w:hint="eastAsia"/>
        </w:rPr>
        <w:t xml:space="preserve">4.2.3 </w:t>
      </w:r>
      <w:r>
        <w:rPr>
          <w:rFonts w:hint="eastAsia"/>
        </w:rPr>
        <w:t>删除</w:t>
      </w:r>
      <w:r w:rsidR="00FD2CA9">
        <w:rPr>
          <w:rFonts w:hint="eastAsia"/>
        </w:rPr>
        <w:t>后链表为空</w:t>
      </w:r>
      <w:bookmarkEnd w:id="39"/>
    </w:p>
    <w:p w14:paraId="46651F31" w14:textId="77777777"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FD2CA9">
        <w:rPr>
          <w:rFonts w:hint="eastAsia"/>
          <w:lang w:eastAsia="zh-CN"/>
        </w:rPr>
        <w:t>删除前链表只有一个结点，删除后链表为空</w:t>
      </w:r>
    </w:p>
    <w:p w14:paraId="306A846A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 w14:paraId="01669DFE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FA1C470" w14:textId="4BAD1D8F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643BB2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F3A6E2F" wp14:editId="3BC33AA2">
            <wp:extent cx="4502785" cy="22790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D7B0" w14:textId="1251956B" w:rsidR="00FD2CA9" w:rsidRPr="00FD2CA9" w:rsidRDefault="00FD2CA9" w:rsidP="00FD2CA9">
      <w:pPr>
        <w:rPr>
          <w:lang w:eastAsia="zh-CN"/>
        </w:rPr>
      </w:pPr>
    </w:p>
    <w:p w14:paraId="74467F1F" w14:textId="0A9E1905" w:rsidR="002779D6" w:rsidRDefault="004135DF" w:rsidP="004135DF">
      <w:pPr>
        <w:pStyle w:val="3"/>
        <w:spacing w:before="120"/>
      </w:pPr>
      <w:bookmarkStart w:id="40" w:name="_Toc22218378"/>
      <w:r>
        <w:rPr>
          <w:rFonts w:hint="eastAsia"/>
        </w:rPr>
        <w:lastRenderedPageBreak/>
        <w:t>4</w:t>
      </w:r>
      <w:r w:rsidR="00643BB2">
        <w:t>.2</w:t>
      </w:r>
      <w:r>
        <w:rPr>
          <w:rFonts w:hint="eastAsia"/>
        </w:rPr>
        <w:t>.</w:t>
      </w:r>
      <w:r w:rsidR="00643BB2">
        <w:t>4</w:t>
      </w:r>
      <w:r>
        <w:rPr>
          <w:rFonts w:hint="eastAsia"/>
        </w:rPr>
        <w:t xml:space="preserve"> </w:t>
      </w:r>
      <w:r>
        <w:rPr>
          <w:rFonts w:hint="eastAsia"/>
        </w:rPr>
        <w:t>考生人数错误</w:t>
      </w:r>
      <w:bookmarkEnd w:id="40"/>
    </w:p>
    <w:p w14:paraId="4F87C52B" w14:textId="77777777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输入考生人数为负数</w:t>
      </w:r>
    </w:p>
    <w:p w14:paraId="26A3D4AB" w14:textId="54766D49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程序正常运行不崩溃。</w:t>
      </w:r>
    </w:p>
    <w:p w14:paraId="762279FC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3433BE4B" w14:textId="2EBAEF2D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643BB2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80C8AC1" wp14:editId="120D9933">
            <wp:extent cx="5759450" cy="335343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BEE5" w14:textId="6E32897D" w:rsidR="00590C7D" w:rsidRPr="001839FC" w:rsidRDefault="00590C7D" w:rsidP="001839FC">
      <w:pPr>
        <w:ind w:firstLine="482"/>
        <w:rPr>
          <w:b/>
          <w:lang w:eastAsia="zh-CN"/>
        </w:rPr>
      </w:pPr>
    </w:p>
    <w:p w14:paraId="149C3892" w14:textId="0E28E77E" w:rsidR="00AD281F" w:rsidRDefault="00AD281F" w:rsidP="00AD281F">
      <w:pPr>
        <w:pStyle w:val="3"/>
        <w:spacing w:before="120"/>
      </w:pPr>
      <w:bookmarkStart w:id="41" w:name="_Toc22218379"/>
      <w:r>
        <w:rPr>
          <w:rFonts w:hint="eastAsia"/>
        </w:rPr>
        <w:t>4.</w:t>
      </w:r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位置不正确</w:t>
      </w:r>
      <w:bookmarkEnd w:id="41"/>
    </w:p>
    <w:p w14:paraId="034D89A0" w14:textId="4F45D1D8" w:rsidR="00AD281F" w:rsidRDefault="00AD281F" w:rsidP="00AD281F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在不正确的位置进行插入</w:t>
      </w:r>
    </w:p>
    <w:p w14:paraId="50A56ABC" w14:textId="77777777" w:rsidR="00AD281F" w:rsidRDefault="00AD281F" w:rsidP="00AD281F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程序正常运行不崩溃。</w:t>
      </w:r>
    </w:p>
    <w:p w14:paraId="74FC88B1" w14:textId="44902A07" w:rsidR="00AD281F" w:rsidRDefault="00AD281F" w:rsidP="00AD281F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</w:t>
      </w:r>
    </w:p>
    <w:p w14:paraId="2D3C0209" w14:textId="71D0473F" w:rsidR="00AD281F" w:rsidRPr="00AD281F" w:rsidRDefault="00AD281F" w:rsidP="00AD281F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AD281F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1EA4A433" wp14:editId="0C13E1F6">
            <wp:extent cx="4578985" cy="258381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3139" w14:textId="77777777" w:rsidR="00AD281F" w:rsidRDefault="00AD281F" w:rsidP="00AD281F">
      <w:pPr>
        <w:ind w:firstLine="482"/>
        <w:rPr>
          <w:b/>
          <w:lang w:eastAsia="zh-CN"/>
        </w:rPr>
      </w:pPr>
    </w:p>
    <w:p w14:paraId="524577DB" w14:textId="77777777" w:rsidR="00AD281F" w:rsidRPr="00AD281F" w:rsidRDefault="00AD281F" w:rsidP="00AD281F">
      <w:pPr>
        <w:rPr>
          <w:lang w:eastAsia="zh-CN"/>
        </w:rPr>
      </w:pPr>
    </w:p>
    <w:p w14:paraId="431EBCC0" w14:textId="08B26435" w:rsidR="00590C7D" w:rsidRPr="001839FC" w:rsidRDefault="00590C7D" w:rsidP="001839FC">
      <w:pPr>
        <w:ind w:firstLine="482"/>
        <w:rPr>
          <w:b/>
          <w:lang w:eastAsia="zh-CN"/>
        </w:rPr>
      </w:pPr>
    </w:p>
    <w:p w14:paraId="0D3BDF01" w14:textId="6E99ED92" w:rsidR="002644C8" w:rsidRDefault="004135DF" w:rsidP="004135DF">
      <w:pPr>
        <w:pStyle w:val="3"/>
        <w:spacing w:before="120"/>
      </w:pPr>
      <w:bookmarkStart w:id="42" w:name="_Toc22218380"/>
      <w:r>
        <w:rPr>
          <w:rFonts w:hint="eastAsia"/>
        </w:rPr>
        <w:t>4.</w:t>
      </w:r>
      <w:r w:rsidR="00AD281F">
        <w:t>2.6</w:t>
      </w:r>
      <w:r>
        <w:rPr>
          <w:rFonts w:hint="eastAsia"/>
        </w:rPr>
        <w:t xml:space="preserve"> </w:t>
      </w:r>
      <w:r w:rsidR="009C41CC">
        <w:t xml:space="preserve"> </w:t>
      </w:r>
      <w:r w:rsidR="00643BB2">
        <w:rPr>
          <w:rFonts w:hint="eastAsia"/>
        </w:rPr>
        <w:t>id</w:t>
      </w:r>
      <w:r>
        <w:rPr>
          <w:rFonts w:hint="eastAsia"/>
        </w:rPr>
        <w:t>不存在</w:t>
      </w:r>
      <w:bookmarkEnd w:id="42"/>
    </w:p>
    <w:p w14:paraId="4CE6E741" w14:textId="7C43B793"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AD281F">
        <w:rPr>
          <w:rFonts w:hint="eastAsia"/>
          <w:lang w:eastAsia="zh-CN"/>
        </w:rPr>
        <w:t>删除不存在的</w:t>
      </w:r>
      <w:r w:rsidR="00AD281F">
        <w:rPr>
          <w:rFonts w:hint="eastAsia"/>
          <w:lang w:eastAsia="zh-CN"/>
        </w:rPr>
        <w:t>id</w:t>
      </w:r>
    </w:p>
    <w:p w14:paraId="514283CD" w14:textId="31C3CB7B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 w:rsidR="00AD281F">
        <w:rPr>
          <w:rFonts w:hint="eastAsia"/>
          <w:lang w:eastAsia="zh-CN"/>
        </w:rPr>
        <w:t>程序</w:t>
      </w:r>
      <w:r>
        <w:rPr>
          <w:rFonts w:hint="eastAsia"/>
          <w:lang w:eastAsia="zh-CN"/>
        </w:rPr>
        <w:t>正常运行不崩溃。</w:t>
      </w:r>
    </w:p>
    <w:p w14:paraId="7FC72B7B" w14:textId="3F620593"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</w:t>
      </w:r>
    </w:p>
    <w:p w14:paraId="0ECE911B" w14:textId="46B6DC8C" w:rsidR="00AD281F" w:rsidRPr="00AD281F" w:rsidRDefault="00AD281F" w:rsidP="00AD281F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  <w:r w:rsidRPr="00AD281F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74738552" wp14:editId="3B97B992">
            <wp:extent cx="5708015" cy="29438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B4B7" w14:textId="77777777" w:rsidR="00AD281F" w:rsidRPr="00B649B3" w:rsidRDefault="00AD281F" w:rsidP="00B649B3">
      <w:pPr>
        <w:ind w:firstLine="482"/>
        <w:rPr>
          <w:b/>
          <w:lang w:eastAsia="zh-CN"/>
        </w:rPr>
      </w:pPr>
    </w:p>
    <w:p w14:paraId="16DC0FFD" w14:textId="7037BDC6" w:rsidR="00B649B3" w:rsidRPr="002644C8" w:rsidRDefault="00B649B3" w:rsidP="002644C8">
      <w:pPr>
        <w:rPr>
          <w:lang w:eastAsia="zh-CN"/>
        </w:rPr>
      </w:pPr>
    </w:p>
    <w:p w14:paraId="3889A282" w14:textId="754CDB11" w:rsidR="00B649B3" w:rsidRPr="00B649B3" w:rsidRDefault="00B649B3" w:rsidP="00AD281F">
      <w:pPr>
        <w:pStyle w:val="3"/>
        <w:spacing w:before="120"/>
        <w:rPr>
          <w:b/>
        </w:rPr>
      </w:pPr>
    </w:p>
    <w:p w14:paraId="132C1525" w14:textId="50064055" w:rsidR="00B649B3" w:rsidRPr="00B649B3" w:rsidRDefault="00B649B3" w:rsidP="00B649B3">
      <w:pPr>
        <w:rPr>
          <w:lang w:eastAsia="zh-CN"/>
        </w:rPr>
      </w:pPr>
    </w:p>
    <w:p w14:paraId="69C8F00D" w14:textId="59A31866" w:rsidR="00967C27" w:rsidRPr="00ED4D76" w:rsidRDefault="00967C27" w:rsidP="009F2075">
      <w:pPr>
        <w:pStyle w:val="1"/>
        <w:spacing w:after="240"/>
        <w:rPr>
          <w:rFonts w:hint="eastAsia"/>
          <w:lang w:eastAsia="zh-CN"/>
        </w:rPr>
      </w:pPr>
      <w:bookmarkStart w:id="43" w:name="_GoBack"/>
      <w:bookmarkEnd w:id="43"/>
    </w:p>
    <w:sectPr w:rsidR="00967C27" w:rsidRPr="00ED4D76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F4D27" w14:textId="77777777" w:rsidR="00FF6F84" w:rsidRDefault="00FF6F84" w:rsidP="001D0743">
      <w:r>
        <w:separator/>
      </w:r>
    </w:p>
    <w:p w14:paraId="5E0FAE9A" w14:textId="77777777" w:rsidR="00FF6F84" w:rsidRDefault="00FF6F84" w:rsidP="001D0743"/>
    <w:p w14:paraId="1AAA3732" w14:textId="77777777" w:rsidR="00FF6F84" w:rsidRDefault="00FF6F84" w:rsidP="001D0743"/>
    <w:p w14:paraId="0F142633" w14:textId="77777777" w:rsidR="00FF6F84" w:rsidRDefault="00FF6F84" w:rsidP="001D0743"/>
    <w:p w14:paraId="130A2C60" w14:textId="77777777" w:rsidR="00FF6F84" w:rsidRDefault="00FF6F84" w:rsidP="001D0743"/>
    <w:p w14:paraId="08551B0C" w14:textId="77777777" w:rsidR="00FF6F84" w:rsidRDefault="00FF6F84" w:rsidP="001D0743"/>
  </w:endnote>
  <w:endnote w:type="continuationSeparator" w:id="0">
    <w:p w14:paraId="1A3A62DC" w14:textId="77777777" w:rsidR="00FF6F84" w:rsidRDefault="00FF6F84" w:rsidP="001D0743">
      <w:r>
        <w:continuationSeparator/>
      </w:r>
    </w:p>
    <w:p w14:paraId="4CEF3EE1" w14:textId="77777777" w:rsidR="00FF6F84" w:rsidRDefault="00FF6F84" w:rsidP="001D0743"/>
    <w:p w14:paraId="114C16FB" w14:textId="77777777" w:rsidR="00FF6F84" w:rsidRDefault="00FF6F84" w:rsidP="001D0743"/>
    <w:p w14:paraId="2F1A5B79" w14:textId="77777777" w:rsidR="00FF6F84" w:rsidRDefault="00FF6F84" w:rsidP="001D0743"/>
    <w:p w14:paraId="213404F4" w14:textId="77777777" w:rsidR="00FF6F84" w:rsidRDefault="00FF6F84" w:rsidP="001D0743"/>
    <w:p w14:paraId="63AECFDE" w14:textId="77777777" w:rsidR="00FF6F84" w:rsidRDefault="00FF6F8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972043" w:rsidRPr="00F57004" w:rsidRDefault="0097204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972043" w:rsidRDefault="0097204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972043" w:rsidRPr="009035C9" w:rsidRDefault="0097204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972043" w:rsidRDefault="0097204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BD46" w14:textId="77777777" w:rsidR="00972043" w:rsidRDefault="00972043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0690ED8B" w14:textId="77777777" w:rsidR="00972043" w:rsidRDefault="0097204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972043" w:rsidRPr="00E0298B" w:rsidRDefault="00972043" w:rsidP="001D0743">
    <w:pPr>
      <w:pStyle w:val="a4"/>
      <w:ind w:firstLine="360"/>
    </w:pPr>
  </w:p>
  <w:p w14:paraId="6AF67913" w14:textId="77777777" w:rsidR="00972043" w:rsidRDefault="009720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ED32" w14:textId="77777777" w:rsidR="00FF6F84" w:rsidRDefault="00FF6F84" w:rsidP="001D0743">
      <w:r>
        <w:separator/>
      </w:r>
    </w:p>
    <w:p w14:paraId="6A4E9378" w14:textId="77777777" w:rsidR="00FF6F84" w:rsidRDefault="00FF6F84" w:rsidP="001D0743"/>
    <w:p w14:paraId="637C499E" w14:textId="77777777" w:rsidR="00FF6F84" w:rsidRDefault="00FF6F84" w:rsidP="001D0743"/>
    <w:p w14:paraId="3221293C" w14:textId="77777777" w:rsidR="00FF6F84" w:rsidRDefault="00FF6F84" w:rsidP="001D0743"/>
    <w:p w14:paraId="3D37BFC9" w14:textId="77777777" w:rsidR="00FF6F84" w:rsidRDefault="00FF6F84" w:rsidP="001D0743"/>
    <w:p w14:paraId="1EC54575" w14:textId="77777777" w:rsidR="00FF6F84" w:rsidRDefault="00FF6F84" w:rsidP="001D0743"/>
  </w:footnote>
  <w:footnote w:type="continuationSeparator" w:id="0">
    <w:p w14:paraId="3C816B4D" w14:textId="77777777" w:rsidR="00FF6F84" w:rsidRDefault="00FF6F84" w:rsidP="001D0743">
      <w:r>
        <w:continuationSeparator/>
      </w:r>
    </w:p>
    <w:p w14:paraId="4BFE3A45" w14:textId="77777777" w:rsidR="00FF6F84" w:rsidRDefault="00FF6F84" w:rsidP="001D0743"/>
    <w:p w14:paraId="730E45FA" w14:textId="77777777" w:rsidR="00FF6F84" w:rsidRDefault="00FF6F84" w:rsidP="001D0743"/>
    <w:p w14:paraId="059F6AA8" w14:textId="77777777" w:rsidR="00FF6F84" w:rsidRDefault="00FF6F84" w:rsidP="001D0743"/>
    <w:p w14:paraId="4FCB529F" w14:textId="77777777" w:rsidR="00FF6F84" w:rsidRDefault="00FF6F84" w:rsidP="001D0743"/>
    <w:p w14:paraId="462D8251" w14:textId="77777777" w:rsidR="00FF6F84" w:rsidRDefault="00FF6F8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972043" w:rsidRDefault="0097204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972043" w:rsidRPr="009035C9" w:rsidRDefault="0097204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972043" w:rsidRDefault="0097204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075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81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05A662-55ED-4C2F-9CFD-2245C396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345</TotalTime>
  <Pages>22</Pages>
  <Words>1363</Words>
  <Characters>7772</Characters>
  <Application>Microsoft Office Word</Application>
  <DocSecurity>0</DocSecurity>
  <Lines>64</Lines>
  <Paragraphs>18</Paragraphs>
  <ScaleCrop>false</ScaleCrop>
  <Company>中国石油大学</Company>
  <LinksUpToDate>false</LinksUpToDate>
  <CharactersWithSpaces>9117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27</cp:revision>
  <cp:lastPrinted>2008-07-17T03:36:00Z</cp:lastPrinted>
  <dcterms:created xsi:type="dcterms:W3CDTF">2017-10-13T02:08:00Z</dcterms:created>
  <dcterms:modified xsi:type="dcterms:W3CDTF">2019-11-27T08:36:00Z</dcterms:modified>
</cp:coreProperties>
</file>